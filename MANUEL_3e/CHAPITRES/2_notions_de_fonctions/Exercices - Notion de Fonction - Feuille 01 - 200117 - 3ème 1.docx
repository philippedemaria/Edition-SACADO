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5B" w:rsidRPr="00AA4BE8" w:rsidRDefault="00901C40" w:rsidP="00B879BF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Feuille d'exercices n°01 </w:t>
      </w:r>
      <w:r w:rsidR="00C06803" w:rsidRPr="0080130D">
        <w:rPr>
          <w:rFonts w:asciiTheme="minorHAnsi" w:hAnsiTheme="minorHAnsi" w:cstheme="minorHAnsi"/>
          <w:b/>
          <w:sz w:val="40"/>
          <w:szCs w:val="40"/>
        </w:rPr>
        <w:t xml:space="preserve">– </w:t>
      </w:r>
      <w:r w:rsidR="001E7942" w:rsidRPr="0080130D">
        <w:rPr>
          <w:rFonts w:asciiTheme="minorHAnsi" w:hAnsiTheme="minorHAnsi" w:cstheme="minorHAnsi"/>
          <w:b/>
          <w:iCs/>
          <w:sz w:val="40"/>
          <w:szCs w:val="40"/>
        </w:rPr>
        <w:t>Notion d</w:t>
      </w:r>
      <w:r w:rsidR="00B36A9F" w:rsidRPr="0080130D">
        <w:rPr>
          <w:rFonts w:asciiTheme="minorHAnsi" w:hAnsiTheme="minorHAnsi" w:cstheme="minorHAnsi"/>
          <w:b/>
          <w:iCs/>
          <w:sz w:val="40"/>
          <w:szCs w:val="40"/>
        </w:rPr>
        <w:t>e fonction</w:t>
      </w:r>
      <w:r w:rsidR="00C81DDA" w:rsidRPr="0080130D">
        <w:rPr>
          <w:rFonts w:asciiTheme="minorHAnsi" w:hAnsiTheme="minorHAnsi" w:cstheme="minorHAnsi"/>
          <w:b/>
          <w:sz w:val="40"/>
          <w:szCs w:val="40"/>
        </w:rPr>
        <w:t xml:space="preserve"> – </w:t>
      </w:r>
      <w:r w:rsidR="00C070EB" w:rsidRPr="0080130D">
        <w:rPr>
          <w:rFonts w:asciiTheme="minorHAnsi" w:hAnsiTheme="minorHAnsi" w:cstheme="minorHAnsi"/>
          <w:b/>
          <w:sz w:val="40"/>
          <w:szCs w:val="40"/>
        </w:rPr>
        <w:t>3</w:t>
      </w:r>
      <w:r w:rsidR="00C81DDA" w:rsidRPr="0080130D">
        <w:rPr>
          <w:rFonts w:asciiTheme="minorHAnsi" w:hAnsiTheme="minorHAnsi" w:cstheme="minorHAnsi"/>
          <w:b/>
          <w:sz w:val="40"/>
          <w:szCs w:val="40"/>
          <w:vertAlign w:val="superscript"/>
        </w:rPr>
        <w:t>ème</w:t>
      </w:r>
      <w:r w:rsidR="00AA4BE8">
        <w:rPr>
          <w:rFonts w:asciiTheme="minorHAnsi" w:hAnsiTheme="minorHAnsi" w:cstheme="minorHAnsi"/>
          <w:b/>
          <w:sz w:val="40"/>
          <w:szCs w:val="40"/>
        </w:rPr>
        <w:t xml:space="preserve"> 1</w:t>
      </w:r>
    </w:p>
    <w:p w:rsidR="00C81DDA" w:rsidRPr="00A35FCB" w:rsidRDefault="00AA4BE8" w:rsidP="005D3F42">
      <w:pPr>
        <w:jc w:val="center"/>
        <w:rPr>
          <w:rFonts w:asciiTheme="minorHAnsi" w:hAnsiTheme="minorHAnsi" w:cstheme="minorHAnsi"/>
          <w:sz w:val="40"/>
          <w:szCs w:val="40"/>
        </w:rPr>
      </w:pPr>
      <w:r w:rsidRPr="0080130D">
        <w:rPr>
          <w:rFonts w:asciiTheme="minorHAnsi" w:hAnsiTheme="minorHAnsi" w:cstheme="minorHAnsi"/>
          <w:i/>
          <w:sz w:val="40"/>
          <w:szCs w:val="40"/>
        </w:rPr>
        <w:t>Lecture d’image, d’antécédent, définition</w:t>
      </w:r>
    </w:p>
    <w:p w:rsidR="004934FB" w:rsidRDefault="004934FB" w:rsidP="00055EE9">
      <w:pPr>
        <w:rPr>
          <w:rFonts w:asciiTheme="minorHAnsi" w:hAnsiTheme="minorHAnsi" w:cstheme="minorHAnsi"/>
          <w:sz w:val="28"/>
          <w:szCs w:val="28"/>
        </w:rPr>
      </w:pPr>
    </w:p>
    <w:p w:rsidR="00A35FCB" w:rsidRPr="00A35FCB" w:rsidRDefault="00A35FCB" w:rsidP="00055EE9">
      <w:pPr>
        <w:rPr>
          <w:rFonts w:asciiTheme="minorHAnsi" w:hAnsiTheme="minorHAnsi" w:cstheme="minorHAnsi"/>
          <w:sz w:val="28"/>
          <w:szCs w:val="28"/>
        </w:rPr>
      </w:pPr>
    </w:p>
    <w:p w:rsidR="006B0464" w:rsidRDefault="00B122BB" w:rsidP="00055EE9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fldChar w:fldCharType="begin"/>
      </w:r>
      <w:r w:rsidR="001A3733" w:rsidRPr="00A35FCB">
        <w:rPr>
          <w:rFonts w:asciiTheme="minorHAnsi" w:hAnsiTheme="minorHAnsi" w:cstheme="minorHAnsi"/>
          <w:sz w:val="28"/>
          <w:szCs w:val="28"/>
        </w:rPr>
        <w:instrText xml:space="preserve"> eq \x(Exercice 1)</w:instrText>
      </w:r>
      <w:r w:rsidRPr="00A35FCB">
        <w:rPr>
          <w:rFonts w:asciiTheme="minorHAnsi" w:hAnsiTheme="minorHAnsi" w:cstheme="minorHAnsi"/>
          <w:sz w:val="28"/>
          <w:szCs w:val="28"/>
        </w:rPr>
        <w:fldChar w:fldCharType="end"/>
      </w:r>
    </w:p>
    <w:p w:rsidR="0084202C" w:rsidRPr="00A35FCB" w:rsidRDefault="0084202C" w:rsidP="00055EE9">
      <w:pPr>
        <w:rPr>
          <w:rFonts w:asciiTheme="minorHAnsi" w:hAnsiTheme="minorHAnsi" w:cstheme="minorHAnsi"/>
          <w:sz w:val="28"/>
          <w:szCs w:val="28"/>
        </w:rPr>
      </w:pPr>
    </w:p>
    <w:p w:rsidR="00DF3AE1" w:rsidRPr="00A35FCB" w:rsidRDefault="00DF3AE1" w:rsidP="00055EE9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2633980</wp:posOffset>
            </wp:positionH>
            <wp:positionV relativeFrom="paragraph">
              <wp:posOffset>277495</wp:posOffset>
            </wp:positionV>
            <wp:extent cx="3749675" cy="2647950"/>
            <wp:effectExtent l="19050" t="0" r="3175" b="0"/>
            <wp:wrapNone/>
            <wp:docPr id="446" name="Imag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5FCB">
        <w:rPr>
          <w:rFonts w:asciiTheme="minorHAnsi" w:hAnsiTheme="minorHAnsi" w:cstheme="minorHAnsi"/>
          <w:sz w:val="28"/>
          <w:szCs w:val="28"/>
        </w:rPr>
        <w:t xml:space="preserve">Le graphique ci-contre représente une fonction </w:t>
      </w:r>
      <w:r w:rsidRPr="00A35FCB">
        <w:rPr>
          <w:rFonts w:asciiTheme="minorHAnsi" w:hAnsiTheme="minorHAnsi" w:cstheme="minorHAnsi"/>
          <w:i/>
          <w:sz w:val="28"/>
          <w:szCs w:val="28"/>
        </w:rPr>
        <w:t>f</w:t>
      </w:r>
      <w:r w:rsidRPr="00A35FCB">
        <w:rPr>
          <w:rFonts w:asciiTheme="minorHAnsi" w:hAnsiTheme="minorHAnsi" w:cstheme="minorHAnsi"/>
          <w:sz w:val="28"/>
          <w:szCs w:val="28"/>
        </w:rPr>
        <w:t>.</w:t>
      </w:r>
    </w:p>
    <w:p w:rsidR="00DF3AE1" w:rsidRPr="00A35FCB" w:rsidRDefault="00DF3AE1" w:rsidP="00055EE9">
      <w:pPr>
        <w:rPr>
          <w:rFonts w:asciiTheme="minorHAnsi" w:hAnsiTheme="minorHAnsi" w:cstheme="minorHAnsi"/>
          <w:sz w:val="28"/>
          <w:szCs w:val="28"/>
        </w:rPr>
      </w:pPr>
    </w:p>
    <w:p w:rsidR="00DF3AE1" w:rsidRPr="00A35FCB" w:rsidRDefault="00DF3AE1" w:rsidP="00DF3AE1">
      <w:pPr>
        <w:pStyle w:val="Paragraphedeliste"/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Quelle est l’image de 1 </w:t>
      </w:r>
    </w:p>
    <w:p w:rsidR="00DF3AE1" w:rsidRDefault="00DF3AE1" w:rsidP="00DF3AE1">
      <w:pPr>
        <w:pStyle w:val="Paragraphedeliste"/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par la fonction </w:t>
      </w:r>
      <w:r w:rsidRPr="00A35FCB">
        <w:rPr>
          <w:rFonts w:asciiTheme="minorHAnsi" w:hAnsiTheme="minorHAnsi" w:cstheme="minorHAnsi"/>
          <w:i/>
          <w:sz w:val="28"/>
          <w:szCs w:val="28"/>
        </w:rPr>
        <w:t>f</w:t>
      </w:r>
      <w:r w:rsidRPr="00A35FCB">
        <w:rPr>
          <w:rFonts w:asciiTheme="minorHAnsi" w:hAnsiTheme="minorHAnsi" w:cstheme="minorHAnsi"/>
          <w:sz w:val="28"/>
          <w:szCs w:val="28"/>
        </w:rPr>
        <w:t> ?</w:t>
      </w:r>
    </w:p>
    <w:p w:rsidR="0084202C" w:rsidRPr="00A35FCB" w:rsidRDefault="0084202C" w:rsidP="00DF3AE1">
      <w:pPr>
        <w:pStyle w:val="Paragraphedeliste"/>
        <w:rPr>
          <w:rFonts w:asciiTheme="minorHAnsi" w:hAnsiTheme="minorHAnsi" w:cstheme="minorHAnsi"/>
          <w:sz w:val="28"/>
          <w:szCs w:val="28"/>
        </w:rPr>
      </w:pPr>
    </w:p>
    <w:p w:rsidR="00DF3AE1" w:rsidRPr="00A35FCB" w:rsidRDefault="00DF3AE1" w:rsidP="00DF3AE1">
      <w:pPr>
        <w:pStyle w:val="Paragraphedeliste"/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>Donner les valeurs de :</w:t>
      </w:r>
    </w:p>
    <w:p w:rsidR="00DF3AE1" w:rsidRPr="00A35FCB" w:rsidRDefault="00DF3AE1" w:rsidP="00DF3AE1">
      <w:pPr>
        <w:pStyle w:val="Paragraphedeliste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i/>
          <w:sz w:val="28"/>
          <w:szCs w:val="28"/>
        </w:rPr>
        <w:t>f</w:t>
      </w:r>
      <w:r w:rsidRPr="00A35FCB">
        <w:rPr>
          <w:rFonts w:asciiTheme="minorHAnsi" w:hAnsiTheme="minorHAnsi" w:cstheme="minorHAnsi"/>
          <w:sz w:val="28"/>
          <w:szCs w:val="28"/>
        </w:rPr>
        <w:t>(0)</w:t>
      </w:r>
    </w:p>
    <w:p w:rsidR="00DF3AE1" w:rsidRPr="00A35FCB" w:rsidRDefault="00DF3AE1" w:rsidP="00DF3AE1">
      <w:pPr>
        <w:pStyle w:val="Paragraphedeliste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l’image de 2 par </w:t>
      </w:r>
      <w:r w:rsidRPr="00A35FCB">
        <w:rPr>
          <w:rFonts w:asciiTheme="minorHAnsi" w:hAnsiTheme="minorHAnsi" w:cstheme="minorHAnsi"/>
          <w:i/>
          <w:sz w:val="28"/>
          <w:szCs w:val="28"/>
        </w:rPr>
        <w:t>f</w:t>
      </w:r>
    </w:p>
    <w:p w:rsidR="00DF3AE1" w:rsidRPr="00A35FCB" w:rsidRDefault="00DF3AE1" w:rsidP="00DF3AE1">
      <w:pPr>
        <w:pStyle w:val="Paragraphedeliste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l’image de -2 par </w:t>
      </w:r>
      <w:r w:rsidRPr="00A35FCB">
        <w:rPr>
          <w:rFonts w:asciiTheme="minorHAnsi" w:hAnsiTheme="minorHAnsi" w:cstheme="minorHAnsi"/>
          <w:i/>
          <w:sz w:val="28"/>
          <w:szCs w:val="28"/>
        </w:rPr>
        <w:t>f</w:t>
      </w:r>
    </w:p>
    <w:p w:rsidR="00DF3AE1" w:rsidRDefault="00DF3AE1" w:rsidP="00DF3AE1">
      <w:pPr>
        <w:pStyle w:val="Paragraphedeliste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i/>
          <w:sz w:val="28"/>
          <w:szCs w:val="28"/>
        </w:rPr>
        <w:t>f</w:t>
      </w:r>
      <w:r w:rsidRPr="00A35FCB">
        <w:rPr>
          <w:rFonts w:asciiTheme="minorHAnsi" w:hAnsiTheme="minorHAnsi" w:cstheme="minorHAnsi"/>
          <w:sz w:val="28"/>
          <w:szCs w:val="28"/>
        </w:rPr>
        <w:t>(-1)</w:t>
      </w:r>
    </w:p>
    <w:p w:rsidR="0084202C" w:rsidRDefault="0084202C" w:rsidP="0084202C">
      <w:pPr>
        <w:pStyle w:val="Paragraphedeliste"/>
        <w:ind w:left="1080"/>
        <w:rPr>
          <w:rFonts w:asciiTheme="minorHAnsi" w:hAnsiTheme="minorHAnsi" w:cstheme="minorHAnsi"/>
          <w:sz w:val="28"/>
          <w:szCs w:val="28"/>
        </w:rPr>
      </w:pPr>
    </w:p>
    <w:p w:rsidR="00A35FCB" w:rsidRDefault="00A35FCB" w:rsidP="00A35FCB">
      <w:pPr>
        <w:pStyle w:val="Paragraphedeliste"/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Y a-t-il des antécédents de 1 </w:t>
      </w:r>
    </w:p>
    <w:p w:rsidR="00A35FCB" w:rsidRDefault="00A35FCB" w:rsidP="00A35FCB">
      <w:pPr>
        <w:pStyle w:val="Paragraphedelist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par la fonction </w:t>
      </w:r>
      <w:r w:rsidRPr="00A35FCB">
        <w:rPr>
          <w:rFonts w:asciiTheme="minorHAnsi" w:hAnsiTheme="minorHAnsi" w:cstheme="minorHAnsi"/>
          <w:i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> ?</w:t>
      </w:r>
    </w:p>
    <w:p w:rsidR="00A35FCB" w:rsidRDefault="00A35FCB" w:rsidP="00A35FCB">
      <w:pPr>
        <w:pStyle w:val="Paragraphedelist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Quel est l’antécédent de 0</w:t>
      </w:r>
    </w:p>
    <w:p w:rsidR="00A35FCB" w:rsidRPr="00A35FCB" w:rsidRDefault="00A35FCB" w:rsidP="00A35FCB">
      <w:pPr>
        <w:pStyle w:val="Paragraphedelist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par la fonction </w:t>
      </w:r>
      <w:r w:rsidRPr="00A35FCB">
        <w:rPr>
          <w:rFonts w:asciiTheme="minorHAnsi" w:hAnsiTheme="minorHAnsi" w:cstheme="minorHAnsi"/>
          <w:i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> ?</w:t>
      </w:r>
    </w:p>
    <w:p w:rsidR="004934FB" w:rsidRDefault="004934FB" w:rsidP="00DF3AE1">
      <w:pPr>
        <w:rPr>
          <w:rFonts w:asciiTheme="minorHAnsi" w:hAnsiTheme="minorHAnsi" w:cstheme="minorHAnsi"/>
          <w:sz w:val="28"/>
          <w:szCs w:val="28"/>
        </w:rPr>
      </w:pPr>
    </w:p>
    <w:p w:rsidR="00A35FCB" w:rsidRDefault="00A35FCB" w:rsidP="00DF3AE1">
      <w:pPr>
        <w:rPr>
          <w:rFonts w:asciiTheme="minorHAnsi" w:hAnsiTheme="minorHAnsi" w:cstheme="minorHAnsi"/>
          <w:sz w:val="28"/>
          <w:szCs w:val="28"/>
        </w:rPr>
      </w:pPr>
    </w:p>
    <w:p w:rsidR="0084202C" w:rsidRPr="00A35FCB" w:rsidRDefault="0084202C" w:rsidP="00DF3AE1">
      <w:pPr>
        <w:rPr>
          <w:rFonts w:asciiTheme="minorHAnsi" w:hAnsiTheme="minorHAnsi" w:cstheme="minorHAnsi"/>
          <w:sz w:val="28"/>
          <w:szCs w:val="28"/>
        </w:rPr>
      </w:pPr>
    </w:p>
    <w:p w:rsidR="00DF3AE1" w:rsidRDefault="00B122BB" w:rsidP="00DF3AE1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fldChar w:fldCharType="begin"/>
      </w:r>
      <w:r w:rsidR="00DF3AE1" w:rsidRPr="00A35FCB">
        <w:rPr>
          <w:rFonts w:asciiTheme="minorHAnsi" w:hAnsiTheme="minorHAnsi" w:cstheme="minorHAnsi"/>
          <w:sz w:val="28"/>
          <w:szCs w:val="28"/>
        </w:rPr>
        <w:instrText xml:space="preserve"> eq \x(Exercice 2)</w:instrText>
      </w:r>
      <w:r w:rsidRPr="00A35FCB">
        <w:rPr>
          <w:rFonts w:asciiTheme="minorHAnsi" w:hAnsiTheme="minorHAnsi" w:cstheme="minorHAnsi"/>
          <w:sz w:val="28"/>
          <w:szCs w:val="28"/>
        </w:rPr>
        <w:fldChar w:fldCharType="end"/>
      </w:r>
    </w:p>
    <w:p w:rsidR="0084202C" w:rsidRPr="00A35FCB" w:rsidRDefault="0084202C" w:rsidP="00DF3AE1">
      <w:pPr>
        <w:rPr>
          <w:rFonts w:asciiTheme="minorHAnsi" w:hAnsiTheme="minorHAnsi" w:cstheme="minorHAnsi"/>
          <w:sz w:val="28"/>
          <w:szCs w:val="28"/>
        </w:rPr>
      </w:pPr>
    </w:p>
    <w:p w:rsidR="00DF3AE1" w:rsidRPr="00A35FCB" w:rsidRDefault="00DF3AE1" w:rsidP="00DF3AE1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Le graphique ci-dessous représente une fonction </w:t>
      </w:r>
      <w:r w:rsidR="00F725BF" w:rsidRPr="00A35FCB">
        <w:rPr>
          <w:rFonts w:asciiTheme="minorHAnsi" w:hAnsiTheme="minorHAnsi" w:cstheme="minorHAnsi"/>
          <w:sz w:val="28"/>
          <w:szCs w:val="28"/>
        </w:rPr>
        <w:t>g</w:t>
      </w:r>
      <w:r w:rsidR="00F725BF" w:rsidRPr="00A35FCB">
        <w:rPr>
          <w:rFonts w:asciiTheme="minorHAnsi" w:hAnsiTheme="minorHAnsi" w:cstheme="minorHAnsi"/>
          <w:i/>
          <w:sz w:val="28"/>
          <w:szCs w:val="28"/>
        </w:rPr>
        <w:t>.</w:t>
      </w:r>
    </w:p>
    <w:p w:rsidR="00DE52B3" w:rsidRPr="00A35FCB" w:rsidRDefault="00DE52B3" w:rsidP="00DF3AE1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2633980</wp:posOffset>
            </wp:positionH>
            <wp:positionV relativeFrom="paragraph">
              <wp:posOffset>57785</wp:posOffset>
            </wp:positionV>
            <wp:extent cx="3581400" cy="3514725"/>
            <wp:effectExtent l="19050" t="0" r="0" b="0"/>
            <wp:wrapNone/>
            <wp:docPr id="448" name="Imag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3AE1" w:rsidRPr="00A35FCB" w:rsidRDefault="00DE52B3" w:rsidP="00DE52B3">
      <w:pPr>
        <w:pStyle w:val="Paragraphedeliste"/>
        <w:numPr>
          <w:ilvl w:val="0"/>
          <w:numId w:val="34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>Quelle est l’image de 0</w:t>
      </w:r>
    </w:p>
    <w:p w:rsidR="00DE52B3" w:rsidRDefault="00DE52B3" w:rsidP="00DE52B3">
      <w:pPr>
        <w:pStyle w:val="Paragraphedeliste"/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par la fonction </w:t>
      </w:r>
      <w:r w:rsidR="00F725BF" w:rsidRPr="00A35FCB">
        <w:rPr>
          <w:rFonts w:asciiTheme="minorHAnsi" w:hAnsiTheme="minorHAnsi" w:cstheme="minorHAnsi"/>
          <w:sz w:val="28"/>
          <w:szCs w:val="28"/>
        </w:rPr>
        <w:t>g</w:t>
      </w:r>
      <w:r w:rsidRPr="00A35FCB">
        <w:rPr>
          <w:rFonts w:asciiTheme="minorHAnsi" w:hAnsiTheme="minorHAnsi" w:cstheme="minorHAnsi"/>
          <w:sz w:val="28"/>
          <w:szCs w:val="28"/>
        </w:rPr>
        <w:t> ?</w:t>
      </w:r>
    </w:p>
    <w:p w:rsidR="0084202C" w:rsidRPr="00A35FCB" w:rsidRDefault="0084202C" w:rsidP="00DE52B3">
      <w:pPr>
        <w:pStyle w:val="Paragraphedeliste"/>
        <w:rPr>
          <w:rFonts w:asciiTheme="minorHAnsi" w:hAnsiTheme="minorHAnsi" w:cstheme="minorHAnsi"/>
          <w:sz w:val="28"/>
          <w:szCs w:val="28"/>
        </w:rPr>
      </w:pPr>
    </w:p>
    <w:p w:rsidR="00DE52B3" w:rsidRPr="00A35FCB" w:rsidRDefault="00DE52B3" w:rsidP="00DE52B3">
      <w:pPr>
        <w:pStyle w:val="Paragraphedeliste"/>
        <w:numPr>
          <w:ilvl w:val="0"/>
          <w:numId w:val="34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Quels nombres ont pour </w:t>
      </w:r>
    </w:p>
    <w:p w:rsidR="00DE52B3" w:rsidRDefault="00F725BF" w:rsidP="00DE52B3">
      <w:pPr>
        <w:pStyle w:val="Paragraphedeliste"/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>i</w:t>
      </w:r>
      <w:r w:rsidR="00DE52B3" w:rsidRPr="00A35FCB">
        <w:rPr>
          <w:rFonts w:asciiTheme="minorHAnsi" w:hAnsiTheme="minorHAnsi" w:cstheme="minorHAnsi"/>
          <w:sz w:val="28"/>
          <w:szCs w:val="28"/>
        </w:rPr>
        <w:t xml:space="preserve">mage 0 par la fonction </w:t>
      </w:r>
      <w:r w:rsidRPr="00A35FCB">
        <w:rPr>
          <w:rFonts w:asciiTheme="minorHAnsi" w:hAnsiTheme="minorHAnsi" w:cstheme="minorHAnsi"/>
          <w:sz w:val="28"/>
          <w:szCs w:val="28"/>
        </w:rPr>
        <w:t>g</w:t>
      </w:r>
      <w:r w:rsidR="00DE52B3" w:rsidRPr="00A35FCB">
        <w:rPr>
          <w:rFonts w:asciiTheme="minorHAnsi" w:hAnsiTheme="minorHAnsi" w:cstheme="minorHAnsi"/>
          <w:sz w:val="28"/>
          <w:szCs w:val="28"/>
        </w:rPr>
        <w:t> ?</w:t>
      </w:r>
    </w:p>
    <w:p w:rsidR="0084202C" w:rsidRPr="00A35FCB" w:rsidRDefault="0084202C" w:rsidP="00DE52B3">
      <w:pPr>
        <w:pStyle w:val="Paragraphedeliste"/>
        <w:rPr>
          <w:rFonts w:asciiTheme="minorHAnsi" w:hAnsiTheme="minorHAnsi" w:cstheme="minorHAnsi"/>
          <w:sz w:val="28"/>
          <w:szCs w:val="28"/>
        </w:rPr>
      </w:pPr>
    </w:p>
    <w:p w:rsidR="00DE52B3" w:rsidRPr="00A35FCB" w:rsidRDefault="00DE52B3" w:rsidP="00DE52B3">
      <w:pPr>
        <w:pStyle w:val="Paragraphedeliste"/>
        <w:numPr>
          <w:ilvl w:val="0"/>
          <w:numId w:val="34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Donner une valeur </w:t>
      </w:r>
    </w:p>
    <w:p w:rsidR="00DE52B3" w:rsidRPr="00A35FCB" w:rsidRDefault="00DE52B3" w:rsidP="00DE52B3">
      <w:pPr>
        <w:pStyle w:val="Paragraphedeliste"/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>approchée de :</w:t>
      </w:r>
    </w:p>
    <w:p w:rsidR="00DE52B3" w:rsidRPr="00A35FCB" w:rsidRDefault="00DE52B3" w:rsidP="00DE52B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L’image de 4 par </w:t>
      </w:r>
      <w:r w:rsidR="00F725BF" w:rsidRPr="00A35FCB">
        <w:rPr>
          <w:rFonts w:asciiTheme="minorHAnsi" w:hAnsiTheme="minorHAnsi" w:cstheme="minorHAnsi"/>
          <w:sz w:val="28"/>
          <w:szCs w:val="28"/>
        </w:rPr>
        <w:t>g</w:t>
      </w:r>
      <w:r w:rsidRPr="00A35FCB">
        <w:rPr>
          <w:rFonts w:asciiTheme="minorHAnsi" w:hAnsiTheme="minorHAnsi" w:cstheme="minorHAnsi"/>
          <w:sz w:val="28"/>
          <w:szCs w:val="28"/>
        </w:rPr>
        <w:t>.</w:t>
      </w:r>
    </w:p>
    <w:p w:rsidR="00DE52B3" w:rsidRDefault="00DE52B3" w:rsidP="00DE52B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L’image de -3 par </w:t>
      </w:r>
      <w:r w:rsidR="00F725BF" w:rsidRPr="00A35FCB">
        <w:rPr>
          <w:rFonts w:asciiTheme="minorHAnsi" w:hAnsiTheme="minorHAnsi" w:cstheme="minorHAnsi"/>
          <w:sz w:val="28"/>
          <w:szCs w:val="28"/>
        </w:rPr>
        <w:t>g</w:t>
      </w:r>
      <w:r w:rsidRPr="00A35FCB">
        <w:rPr>
          <w:rFonts w:asciiTheme="minorHAnsi" w:hAnsiTheme="minorHAnsi" w:cstheme="minorHAnsi"/>
          <w:sz w:val="28"/>
          <w:szCs w:val="28"/>
        </w:rPr>
        <w:t>.</w:t>
      </w:r>
    </w:p>
    <w:p w:rsidR="0084202C" w:rsidRPr="00A35FCB" w:rsidRDefault="0084202C" w:rsidP="0084202C">
      <w:pPr>
        <w:pStyle w:val="Paragraphedeliste"/>
        <w:ind w:left="1080"/>
        <w:rPr>
          <w:rFonts w:asciiTheme="minorHAnsi" w:hAnsiTheme="minorHAnsi" w:cstheme="minorHAnsi"/>
          <w:sz w:val="28"/>
          <w:szCs w:val="28"/>
        </w:rPr>
      </w:pPr>
    </w:p>
    <w:p w:rsidR="00DE52B3" w:rsidRPr="00A35FCB" w:rsidRDefault="00DE52B3" w:rsidP="00DE52B3">
      <w:pPr>
        <w:pStyle w:val="Paragraphedeliste"/>
        <w:numPr>
          <w:ilvl w:val="0"/>
          <w:numId w:val="34"/>
        </w:num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>0 a-t-il des antécédents ?</w:t>
      </w:r>
    </w:p>
    <w:p w:rsidR="00DE52B3" w:rsidRPr="00A35FCB" w:rsidRDefault="00DE52B3" w:rsidP="00DE52B3">
      <w:pPr>
        <w:pStyle w:val="Paragraphedeliste"/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>Si oui, lesquels ?</w:t>
      </w:r>
    </w:p>
    <w:p w:rsidR="00DE52B3" w:rsidRPr="00A35FCB" w:rsidRDefault="00DE52B3" w:rsidP="00DE52B3">
      <w:pPr>
        <w:pStyle w:val="Paragraphedeliste"/>
        <w:rPr>
          <w:rFonts w:asciiTheme="minorHAnsi" w:hAnsiTheme="minorHAnsi" w:cstheme="minorHAnsi"/>
          <w:sz w:val="28"/>
          <w:szCs w:val="28"/>
        </w:rPr>
      </w:pPr>
    </w:p>
    <w:p w:rsidR="004934FB" w:rsidRPr="00A35FCB" w:rsidRDefault="0093798E" w:rsidP="00DF3AE1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2329180</wp:posOffset>
            </wp:positionH>
            <wp:positionV relativeFrom="paragraph">
              <wp:posOffset>271780</wp:posOffset>
            </wp:positionV>
            <wp:extent cx="4171950" cy="3095625"/>
            <wp:effectExtent l="19050" t="0" r="0" b="0"/>
            <wp:wrapNone/>
            <wp:docPr id="1" name="Imag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22BB" w:rsidRPr="00A35FCB">
        <w:rPr>
          <w:rFonts w:asciiTheme="minorHAnsi" w:hAnsiTheme="minorHAnsi" w:cstheme="minorHAnsi"/>
          <w:sz w:val="28"/>
          <w:szCs w:val="28"/>
        </w:rPr>
        <w:fldChar w:fldCharType="begin"/>
      </w:r>
      <w:r w:rsidR="004934FB" w:rsidRPr="00A35FCB">
        <w:rPr>
          <w:rFonts w:asciiTheme="minorHAnsi" w:hAnsiTheme="minorHAnsi" w:cstheme="minorHAnsi"/>
          <w:sz w:val="28"/>
          <w:szCs w:val="28"/>
        </w:rPr>
        <w:instrText xml:space="preserve"> eq \x(Exercice 3)</w:instrText>
      </w:r>
      <w:r w:rsidR="00B122BB" w:rsidRPr="00A35FCB">
        <w:rPr>
          <w:rFonts w:asciiTheme="minorHAnsi" w:hAnsiTheme="minorHAnsi" w:cstheme="minorHAnsi"/>
          <w:sz w:val="28"/>
          <w:szCs w:val="28"/>
        </w:rPr>
        <w:fldChar w:fldCharType="end"/>
      </w:r>
    </w:p>
    <w:p w:rsidR="0093798E" w:rsidRDefault="0093798E" w:rsidP="0093798E">
      <w:pPr>
        <w:rPr>
          <w:rFonts w:asciiTheme="minorHAnsi" w:hAnsiTheme="minorHAnsi" w:cstheme="minorHAnsi"/>
          <w:sz w:val="28"/>
          <w:szCs w:val="28"/>
        </w:rPr>
      </w:pPr>
    </w:p>
    <w:p w:rsidR="00A35FCB" w:rsidRDefault="00A35FCB" w:rsidP="0093798E">
      <w:pPr>
        <w:rPr>
          <w:rFonts w:asciiTheme="minorHAnsi" w:hAnsiTheme="minorHAnsi" w:cstheme="minorHAnsi"/>
          <w:sz w:val="28"/>
          <w:szCs w:val="28"/>
        </w:rPr>
      </w:pPr>
    </w:p>
    <w:p w:rsidR="00A35FCB" w:rsidRPr="00A35FCB" w:rsidRDefault="00A35FCB" w:rsidP="0093798E">
      <w:pPr>
        <w:rPr>
          <w:rFonts w:asciiTheme="minorHAnsi" w:hAnsiTheme="minorHAnsi" w:cstheme="minorHAnsi"/>
          <w:sz w:val="28"/>
          <w:szCs w:val="28"/>
        </w:rPr>
      </w:pPr>
    </w:p>
    <w:p w:rsidR="0093798E" w:rsidRPr="00A35FCB" w:rsidRDefault="0093798E" w:rsidP="0093798E">
      <w:pPr>
        <w:rPr>
          <w:rFonts w:asciiTheme="minorHAnsi" w:hAnsiTheme="minorHAnsi" w:cstheme="minorHAnsi"/>
          <w:sz w:val="28"/>
          <w:szCs w:val="28"/>
        </w:rPr>
      </w:pPr>
    </w:p>
    <w:p w:rsidR="0093798E" w:rsidRPr="00A35FCB" w:rsidRDefault="0093798E" w:rsidP="0093798E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Le graphique ci-contre </w:t>
      </w:r>
    </w:p>
    <w:p w:rsidR="0093798E" w:rsidRPr="00A35FCB" w:rsidRDefault="0093798E" w:rsidP="0093798E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 xml:space="preserve">représente une fonction </w:t>
      </w:r>
      <w:r w:rsidRPr="009D40A9">
        <w:rPr>
          <w:rFonts w:asciiTheme="minorHAnsi" w:hAnsiTheme="minorHAnsi"/>
          <w:sz w:val="28"/>
          <w:szCs w:val="28"/>
        </w:rPr>
        <w:t>h</w:t>
      </w:r>
      <w:r w:rsidRPr="00A35FCB">
        <w:rPr>
          <w:rFonts w:asciiTheme="minorHAnsi" w:hAnsiTheme="minorHAnsi" w:cstheme="minorHAnsi"/>
          <w:sz w:val="28"/>
          <w:szCs w:val="28"/>
        </w:rPr>
        <w:t>.</w:t>
      </w:r>
    </w:p>
    <w:p w:rsidR="0093798E" w:rsidRPr="00A35FCB" w:rsidRDefault="0093798E" w:rsidP="0093798E">
      <w:pPr>
        <w:rPr>
          <w:rFonts w:asciiTheme="minorHAnsi" w:hAnsiTheme="minorHAnsi" w:cstheme="minorHAnsi"/>
          <w:sz w:val="28"/>
          <w:szCs w:val="28"/>
        </w:rPr>
      </w:pPr>
    </w:p>
    <w:p w:rsidR="0093798E" w:rsidRDefault="0093798E" w:rsidP="0093798E">
      <w:pPr>
        <w:rPr>
          <w:rFonts w:asciiTheme="minorHAnsi" w:hAnsiTheme="minorHAnsi" w:cstheme="minorHAnsi"/>
          <w:sz w:val="28"/>
          <w:szCs w:val="28"/>
        </w:rPr>
      </w:pPr>
    </w:p>
    <w:p w:rsidR="00A35FCB" w:rsidRDefault="00A35FCB" w:rsidP="0093798E">
      <w:pPr>
        <w:rPr>
          <w:rFonts w:asciiTheme="minorHAnsi" w:hAnsiTheme="minorHAnsi" w:cstheme="minorHAnsi"/>
          <w:sz w:val="28"/>
          <w:szCs w:val="28"/>
        </w:rPr>
      </w:pPr>
    </w:p>
    <w:p w:rsidR="00A35FCB" w:rsidRDefault="00A35FCB" w:rsidP="0093798E">
      <w:pPr>
        <w:rPr>
          <w:rFonts w:asciiTheme="minorHAnsi" w:hAnsiTheme="minorHAnsi" w:cstheme="minorHAnsi"/>
          <w:sz w:val="28"/>
          <w:szCs w:val="28"/>
        </w:rPr>
      </w:pPr>
    </w:p>
    <w:p w:rsidR="00A35FCB" w:rsidRPr="00A35FCB" w:rsidRDefault="00A35FCB" w:rsidP="0093798E">
      <w:pPr>
        <w:rPr>
          <w:rFonts w:asciiTheme="minorHAnsi" w:hAnsiTheme="minorHAnsi" w:cstheme="minorHAnsi"/>
          <w:sz w:val="28"/>
          <w:szCs w:val="28"/>
        </w:rPr>
      </w:pPr>
    </w:p>
    <w:p w:rsidR="0093798E" w:rsidRPr="00A35FCB" w:rsidRDefault="0093798E" w:rsidP="0093798E">
      <w:pPr>
        <w:rPr>
          <w:rFonts w:asciiTheme="minorHAnsi" w:hAnsiTheme="minorHAnsi" w:cstheme="minorHAnsi"/>
          <w:sz w:val="28"/>
          <w:szCs w:val="28"/>
        </w:rPr>
      </w:pPr>
    </w:p>
    <w:p w:rsidR="0093798E" w:rsidRPr="00A35FCB" w:rsidRDefault="0093798E" w:rsidP="0093798E">
      <w:pPr>
        <w:rPr>
          <w:rFonts w:asciiTheme="minorHAnsi" w:hAnsiTheme="minorHAnsi" w:cstheme="minorHAnsi"/>
          <w:sz w:val="28"/>
          <w:szCs w:val="28"/>
        </w:rPr>
      </w:pPr>
      <w:r w:rsidRPr="009D40A9">
        <w:rPr>
          <w:rFonts w:asciiTheme="minorHAnsi" w:hAnsiTheme="minorHAnsi" w:cstheme="minorHAnsi"/>
          <w:b/>
          <w:sz w:val="28"/>
          <w:szCs w:val="28"/>
        </w:rPr>
        <w:t>Recopier</w:t>
      </w:r>
      <w:r w:rsidRPr="00A35FCB">
        <w:rPr>
          <w:rFonts w:asciiTheme="minorHAnsi" w:hAnsiTheme="minorHAnsi" w:cstheme="minorHAnsi"/>
          <w:sz w:val="28"/>
          <w:szCs w:val="28"/>
        </w:rPr>
        <w:t xml:space="preserve"> et compléter</w:t>
      </w:r>
    </w:p>
    <w:p w:rsidR="00A35FCB" w:rsidRDefault="0093798E" w:rsidP="0093798E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>le tableau  suivant :</w:t>
      </w:r>
    </w:p>
    <w:p w:rsidR="009D40A9" w:rsidRDefault="009D40A9" w:rsidP="0093798E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436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658"/>
        <w:gridCol w:w="927"/>
        <w:gridCol w:w="927"/>
        <w:gridCol w:w="927"/>
        <w:gridCol w:w="927"/>
      </w:tblGrid>
      <w:tr w:rsidR="009D40A9" w:rsidTr="00F84A76">
        <w:trPr>
          <w:trHeight w:val="474"/>
          <w:jc w:val="center"/>
        </w:trPr>
        <w:tc>
          <w:tcPr>
            <w:tcW w:w="658" w:type="dxa"/>
            <w:vAlign w:val="center"/>
          </w:tcPr>
          <w:p w:rsidR="009D40A9" w:rsidRPr="009D40A9" w:rsidRDefault="009D40A9" w:rsidP="009D40A9">
            <w:pPr>
              <w:jc w:val="center"/>
              <w:rPr>
                <w:i/>
                <w:sz w:val="28"/>
                <w:szCs w:val="28"/>
              </w:rPr>
            </w:pPr>
            <w:r w:rsidRPr="009D40A9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927" w:type="dxa"/>
            <w:vAlign w:val="center"/>
          </w:tcPr>
          <w:p w:rsidR="009D40A9" w:rsidRDefault="009D40A9" w:rsidP="009D40A9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-1,25</w:t>
            </w:r>
          </w:p>
        </w:tc>
        <w:tc>
          <w:tcPr>
            <w:tcW w:w="927" w:type="dxa"/>
            <w:vAlign w:val="center"/>
          </w:tcPr>
          <w:p w:rsidR="009D40A9" w:rsidRDefault="009D40A9" w:rsidP="009D40A9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27" w:type="dxa"/>
            <w:vAlign w:val="center"/>
          </w:tcPr>
          <w:p w:rsidR="009D40A9" w:rsidRDefault="009D40A9" w:rsidP="009D40A9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-1</w:t>
            </w:r>
          </w:p>
        </w:tc>
        <w:tc>
          <w:tcPr>
            <w:tcW w:w="927" w:type="dxa"/>
            <w:vAlign w:val="center"/>
          </w:tcPr>
          <w:p w:rsidR="009D40A9" w:rsidRDefault="009D40A9" w:rsidP="009D40A9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D40A9" w:rsidTr="00F84A76">
        <w:trPr>
          <w:trHeight w:val="474"/>
          <w:jc w:val="center"/>
        </w:trPr>
        <w:tc>
          <w:tcPr>
            <w:tcW w:w="658" w:type="dxa"/>
            <w:vAlign w:val="center"/>
          </w:tcPr>
          <w:p w:rsidR="009D40A9" w:rsidRDefault="009D40A9" w:rsidP="009D40A9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h(</w:t>
            </w:r>
            <w:r w:rsidRPr="009D40A9">
              <w:rPr>
                <w:i/>
                <w:sz w:val="28"/>
                <w:szCs w:val="28"/>
              </w:rPr>
              <w:t>x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927" w:type="dxa"/>
            <w:vAlign w:val="center"/>
          </w:tcPr>
          <w:p w:rsidR="009D40A9" w:rsidRDefault="009D40A9" w:rsidP="009D40A9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27" w:type="dxa"/>
            <w:vAlign w:val="center"/>
          </w:tcPr>
          <w:p w:rsidR="009D40A9" w:rsidRDefault="009D40A9" w:rsidP="009D40A9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1,5</w:t>
            </w:r>
          </w:p>
        </w:tc>
        <w:tc>
          <w:tcPr>
            <w:tcW w:w="927" w:type="dxa"/>
            <w:vAlign w:val="center"/>
          </w:tcPr>
          <w:p w:rsidR="009D40A9" w:rsidRDefault="009D40A9" w:rsidP="009D40A9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27" w:type="dxa"/>
            <w:vAlign w:val="center"/>
          </w:tcPr>
          <w:p w:rsidR="009D40A9" w:rsidRDefault="009D40A9" w:rsidP="009D40A9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1,25</w:t>
            </w:r>
          </w:p>
        </w:tc>
      </w:tr>
    </w:tbl>
    <w:p w:rsidR="00F53C43" w:rsidRPr="00A35FCB" w:rsidRDefault="00F53C43" w:rsidP="00DF3AE1">
      <w:pPr>
        <w:rPr>
          <w:rFonts w:asciiTheme="minorHAnsi" w:hAnsiTheme="minorHAnsi" w:cstheme="minorHAnsi"/>
          <w:sz w:val="28"/>
          <w:szCs w:val="28"/>
        </w:rPr>
      </w:pPr>
    </w:p>
    <w:p w:rsidR="0093798E" w:rsidRPr="00A35FCB" w:rsidRDefault="0093798E" w:rsidP="00DF3AE1">
      <w:pPr>
        <w:rPr>
          <w:rFonts w:asciiTheme="minorHAnsi" w:hAnsiTheme="minorHAnsi" w:cstheme="minorHAnsi"/>
          <w:sz w:val="28"/>
          <w:szCs w:val="28"/>
        </w:rPr>
      </w:pPr>
    </w:p>
    <w:p w:rsidR="0093798E" w:rsidRPr="00A35FCB" w:rsidRDefault="00B122BB" w:rsidP="00DF3AE1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fldChar w:fldCharType="begin"/>
      </w:r>
      <w:r w:rsidR="0093798E" w:rsidRPr="00A35FCB">
        <w:rPr>
          <w:rFonts w:asciiTheme="minorHAnsi" w:hAnsiTheme="minorHAnsi" w:cstheme="minorHAnsi"/>
          <w:sz w:val="28"/>
          <w:szCs w:val="28"/>
        </w:rPr>
        <w:instrText xml:space="preserve"> eq \x(Exercice 4)</w:instrText>
      </w:r>
      <w:r w:rsidRPr="00A35FCB">
        <w:rPr>
          <w:rFonts w:asciiTheme="minorHAnsi" w:hAnsiTheme="minorHAnsi" w:cstheme="minorHAnsi"/>
          <w:sz w:val="28"/>
          <w:szCs w:val="28"/>
        </w:rPr>
        <w:fldChar w:fldCharType="end"/>
      </w:r>
    </w:p>
    <w:p w:rsidR="00096AA6" w:rsidRDefault="00096AA6" w:rsidP="00DF3AE1">
      <w:pPr>
        <w:rPr>
          <w:rFonts w:asciiTheme="minorHAnsi" w:hAnsiTheme="minorHAnsi" w:cstheme="minorHAnsi"/>
          <w:sz w:val="28"/>
          <w:szCs w:val="28"/>
        </w:rPr>
      </w:pPr>
    </w:p>
    <w:p w:rsidR="004934FB" w:rsidRPr="00A35FCB" w:rsidRDefault="008A5D59" w:rsidP="00DF3AE1">
      <w:pPr>
        <w:rPr>
          <w:rFonts w:asciiTheme="minorHAnsi" w:hAnsiTheme="minorHAnsi" w:cstheme="minorHAnsi"/>
          <w:sz w:val="28"/>
          <w:szCs w:val="28"/>
        </w:rPr>
      </w:pPr>
      <w:r w:rsidRPr="00A35FCB">
        <w:rPr>
          <w:rFonts w:asciiTheme="minorHAnsi" w:hAnsiTheme="minorHAnsi" w:cstheme="minorHAnsi"/>
          <w:sz w:val="28"/>
          <w:szCs w:val="28"/>
        </w:rPr>
        <w:t>Dans chaque cas, expliquer pourquoi on ne peut pas trouver une fonction qui</w:t>
      </w:r>
      <w:r w:rsidR="006D75C7">
        <w:rPr>
          <w:rFonts w:asciiTheme="minorHAnsi" w:hAnsiTheme="minorHAnsi" w:cstheme="minorHAnsi"/>
          <w:sz w:val="28"/>
          <w:szCs w:val="28"/>
        </w:rPr>
        <w:t>,</w:t>
      </w:r>
      <w:r w:rsidRPr="00A35FCB">
        <w:rPr>
          <w:rFonts w:asciiTheme="minorHAnsi" w:hAnsiTheme="minorHAnsi" w:cstheme="minorHAnsi"/>
          <w:sz w:val="28"/>
          <w:szCs w:val="28"/>
        </w:rPr>
        <w:t xml:space="preserve"> à </w:t>
      </w:r>
      <w:r w:rsidRPr="006D75C7">
        <w:rPr>
          <w:i/>
          <w:sz w:val="28"/>
          <w:szCs w:val="28"/>
        </w:rPr>
        <w:t>x</w:t>
      </w:r>
      <w:r w:rsidR="006D75C7" w:rsidRPr="006D75C7">
        <w:rPr>
          <w:rFonts w:asciiTheme="minorHAnsi" w:hAnsiTheme="minorHAnsi"/>
          <w:sz w:val="28"/>
          <w:szCs w:val="28"/>
        </w:rPr>
        <w:t>,</w:t>
      </w:r>
      <w:r w:rsidRPr="00A35FCB">
        <w:rPr>
          <w:rFonts w:asciiTheme="minorHAnsi" w:hAnsiTheme="minorHAnsi" w:cstheme="minorHAnsi"/>
          <w:sz w:val="28"/>
          <w:szCs w:val="28"/>
        </w:rPr>
        <w:t xml:space="preserve"> associe </w:t>
      </w:r>
      <w:r w:rsidRPr="006D75C7">
        <w:rPr>
          <w:i/>
          <w:sz w:val="28"/>
          <w:szCs w:val="28"/>
        </w:rPr>
        <w:t>y</w:t>
      </w:r>
      <w:r w:rsidRPr="00A35FCB">
        <w:rPr>
          <w:rFonts w:asciiTheme="minorHAnsi" w:hAnsiTheme="minorHAnsi" w:cstheme="minorHAnsi"/>
          <w:sz w:val="28"/>
          <w:szCs w:val="28"/>
        </w:rPr>
        <w:t>.</w:t>
      </w:r>
    </w:p>
    <w:tbl>
      <w:tblPr>
        <w:tblStyle w:val="Grilledutableau"/>
        <w:tblpPr w:leftFromText="141" w:rightFromText="141" w:vertAnchor="text" w:horzAnchor="margin" w:tblpXSpec="center" w:tblpY="27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847"/>
        <w:gridCol w:w="847"/>
        <w:gridCol w:w="847"/>
        <w:gridCol w:w="847"/>
        <w:gridCol w:w="847"/>
        <w:gridCol w:w="847"/>
        <w:gridCol w:w="847"/>
      </w:tblGrid>
      <w:tr w:rsidR="00096AA6" w:rsidTr="00096AA6">
        <w:trPr>
          <w:trHeight w:val="550"/>
        </w:trPr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i/>
                <w:sz w:val="28"/>
                <w:szCs w:val="28"/>
              </w:rPr>
            </w:pPr>
            <w:r w:rsidRPr="00096AA6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-2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-1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096AA6" w:rsidTr="00096AA6">
        <w:trPr>
          <w:trHeight w:val="567"/>
        </w:trPr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i/>
                <w:sz w:val="28"/>
                <w:szCs w:val="28"/>
              </w:rPr>
            </w:pPr>
            <w:r w:rsidRPr="00096AA6">
              <w:rPr>
                <w:i/>
                <w:sz w:val="28"/>
                <w:szCs w:val="28"/>
              </w:rPr>
              <w:t>y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-4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-3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47" w:type="dxa"/>
            <w:vAlign w:val="center"/>
          </w:tcPr>
          <w:p w:rsidR="00096AA6" w:rsidRPr="00096AA6" w:rsidRDefault="00096AA6" w:rsidP="00096AA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6AA6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</w:tr>
    </w:tbl>
    <w:p w:rsidR="008B3C46" w:rsidRDefault="008B3C46" w:rsidP="00DF3AE1">
      <w:pPr>
        <w:rPr>
          <w:rFonts w:asciiTheme="minorHAnsi" w:hAnsiTheme="minorHAnsi" w:cstheme="minorHAnsi"/>
          <w:sz w:val="28"/>
          <w:szCs w:val="28"/>
        </w:rPr>
      </w:pPr>
    </w:p>
    <w:p w:rsidR="00096AA6" w:rsidRPr="0056369D" w:rsidRDefault="00096AA6" w:rsidP="0056369D">
      <w:pPr>
        <w:pStyle w:val="Paragraphedeliste"/>
        <w:numPr>
          <w:ilvl w:val="0"/>
          <w:numId w:val="36"/>
        </w:numPr>
        <w:rPr>
          <w:rFonts w:asciiTheme="minorHAnsi" w:hAnsiTheme="minorHAnsi" w:cstheme="minorHAnsi"/>
          <w:b/>
          <w:sz w:val="28"/>
          <w:szCs w:val="28"/>
        </w:rPr>
      </w:pPr>
    </w:p>
    <w:p w:rsidR="004934FB" w:rsidRPr="008B3C46" w:rsidRDefault="004934FB" w:rsidP="00DF3AE1">
      <w:pPr>
        <w:rPr>
          <w:rFonts w:asciiTheme="minorHAnsi" w:hAnsiTheme="minorHAnsi" w:cstheme="minorHAnsi"/>
          <w:b/>
          <w:sz w:val="28"/>
          <w:szCs w:val="28"/>
        </w:rPr>
      </w:pPr>
    </w:p>
    <w:p w:rsidR="00DF3AE1" w:rsidRPr="00A35FCB" w:rsidRDefault="00DF3AE1" w:rsidP="00DF3AE1">
      <w:pPr>
        <w:rPr>
          <w:rFonts w:asciiTheme="minorHAnsi" w:hAnsiTheme="minorHAnsi" w:cstheme="minorHAnsi"/>
          <w:sz w:val="28"/>
          <w:szCs w:val="28"/>
        </w:rPr>
      </w:pPr>
    </w:p>
    <w:p w:rsidR="00DF3AE1" w:rsidRPr="00A35FCB" w:rsidRDefault="00DF3AE1" w:rsidP="00055EE9">
      <w:pPr>
        <w:rPr>
          <w:rFonts w:asciiTheme="minorHAnsi" w:hAnsiTheme="minorHAnsi" w:cstheme="minorHAnsi"/>
          <w:sz w:val="28"/>
          <w:szCs w:val="28"/>
        </w:rPr>
      </w:pPr>
    </w:p>
    <w:p w:rsidR="00F725BF" w:rsidRPr="00A35FCB" w:rsidRDefault="00335BCF" w:rsidP="00055EE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65026</wp:posOffset>
            </wp:positionV>
            <wp:extent cx="4733526" cy="3159457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26" cy="31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25BF" w:rsidRPr="0056369D" w:rsidRDefault="00335BCF" w:rsidP="0056369D">
      <w:pPr>
        <w:pStyle w:val="Paragraphedeliste"/>
        <w:numPr>
          <w:ilvl w:val="0"/>
          <w:numId w:val="36"/>
        </w:numPr>
        <w:rPr>
          <w:rFonts w:asciiTheme="minorHAnsi" w:hAnsiTheme="minorHAnsi" w:cstheme="minorHAnsi"/>
          <w:b/>
          <w:sz w:val="28"/>
          <w:szCs w:val="28"/>
        </w:rPr>
      </w:pPr>
      <w:r w:rsidRPr="0056369D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F725BF" w:rsidRPr="00A35FCB" w:rsidRDefault="00F725BF" w:rsidP="00055EE9">
      <w:pPr>
        <w:rPr>
          <w:rFonts w:asciiTheme="minorHAnsi" w:hAnsiTheme="minorHAnsi" w:cstheme="minorHAnsi"/>
          <w:sz w:val="28"/>
          <w:szCs w:val="28"/>
        </w:rPr>
      </w:pPr>
    </w:p>
    <w:p w:rsidR="00F725BF" w:rsidRPr="00A35FCB" w:rsidRDefault="00F725BF" w:rsidP="00055EE9">
      <w:pPr>
        <w:rPr>
          <w:rFonts w:asciiTheme="minorHAnsi" w:hAnsiTheme="minorHAnsi" w:cstheme="minorHAnsi"/>
          <w:sz w:val="28"/>
          <w:szCs w:val="28"/>
        </w:rPr>
      </w:pPr>
    </w:p>
    <w:p w:rsidR="00F725BF" w:rsidRPr="00A35FCB" w:rsidRDefault="00F725BF" w:rsidP="00055EE9">
      <w:pPr>
        <w:rPr>
          <w:rFonts w:asciiTheme="minorHAnsi" w:hAnsiTheme="minorHAnsi" w:cstheme="minorHAnsi"/>
          <w:sz w:val="28"/>
          <w:szCs w:val="28"/>
        </w:rPr>
      </w:pPr>
    </w:p>
    <w:p w:rsidR="00F725BF" w:rsidRPr="00A35FCB" w:rsidRDefault="00F725BF" w:rsidP="00055EE9">
      <w:pPr>
        <w:rPr>
          <w:rFonts w:asciiTheme="minorHAnsi" w:hAnsiTheme="minorHAnsi" w:cstheme="minorHAnsi"/>
          <w:sz w:val="28"/>
          <w:szCs w:val="28"/>
        </w:rPr>
      </w:pPr>
    </w:p>
    <w:p w:rsidR="00F725BF" w:rsidRPr="00A35FCB" w:rsidRDefault="00F725BF" w:rsidP="00055EE9">
      <w:pPr>
        <w:rPr>
          <w:rFonts w:asciiTheme="minorHAnsi" w:hAnsiTheme="minorHAnsi" w:cstheme="minorHAnsi"/>
          <w:sz w:val="28"/>
          <w:szCs w:val="28"/>
        </w:rPr>
      </w:pPr>
    </w:p>
    <w:p w:rsidR="00F725BF" w:rsidRPr="00A35FCB" w:rsidRDefault="00F725BF" w:rsidP="00055EE9">
      <w:pPr>
        <w:rPr>
          <w:rFonts w:asciiTheme="minorHAnsi" w:hAnsiTheme="minorHAnsi" w:cstheme="minorHAnsi"/>
          <w:sz w:val="28"/>
          <w:szCs w:val="28"/>
        </w:rPr>
      </w:pPr>
    </w:p>
    <w:p w:rsidR="00F725BF" w:rsidRPr="00A35FCB" w:rsidRDefault="00F725BF" w:rsidP="00055EE9">
      <w:pPr>
        <w:rPr>
          <w:rFonts w:asciiTheme="minorHAnsi" w:hAnsiTheme="minorHAnsi" w:cstheme="minorHAnsi"/>
          <w:sz w:val="28"/>
          <w:szCs w:val="28"/>
        </w:rPr>
      </w:pPr>
    </w:p>
    <w:p w:rsidR="00F725BF" w:rsidRPr="00A35FCB" w:rsidRDefault="00F725BF" w:rsidP="00055EE9">
      <w:pPr>
        <w:rPr>
          <w:rFonts w:asciiTheme="minorHAnsi" w:hAnsiTheme="minorHAnsi" w:cstheme="minorHAnsi"/>
          <w:sz w:val="28"/>
          <w:szCs w:val="28"/>
        </w:rPr>
      </w:pPr>
    </w:p>
    <w:sectPr w:rsidR="00F725BF" w:rsidRPr="00A35FCB" w:rsidSect="009D40A9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clid">
    <w:altName w:val="Gentium Basic"/>
    <w:panose1 w:val="02020503060505020303"/>
    <w:charset w:val="00"/>
    <w:family w:val="roman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694C"/>
    <w:multiLevelType w:val="hybridMultilevel"/>
    <w:tmpl w:val="3D6237CA"/>
    <w:lvl w:ilvl="0" w:tplc="9EBAE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3172F"/>
    <w:multiLevelType w:val="hybridMultilevel"/>
    <w:tmpl w:val="C3E4933A"/>
    <w:lvl w:ilvl="0" w:tplc="AD90E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5770AE"/>
    <w:multiLevelType w:val="hybridMultilevel"/>
    <w:tmpl w:val="8A3471D6"/>
    <w:lvl w:ilvl="0" w:tplc="A4C238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61419"/>
    <w:multiLevelType w:val="hybridMultilevel"/>
    <w:tmpl w:val="CCE862DC"/>
    <w:lvl w:ilvl="0" w:tplc="2AEACB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A6E49"/>
    <w:multiLevelType w:val="hybridMultilevel"/>
    <w:tmpl w:val="66346462"/>
    <w:lvl w:ilvl="0" w:tplc="6234F6E2">
      <w:start w:val="1"/>
      <w:numFmt w:val="lowerLetter"/>
      <w:lvlText w:val="%1."/>
      <w:lvlJc w:val="left"/>
      <w:pPr>
        <w:ind w:left="1776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5C71553"/>
    <w:multiLevelType w:val="hybridMultilevel"/>
    <w:tmpl w:val="C0FE4140"/>
    <w:lvl w:ilvl="0" w:tplc="B4268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A0584"/>
    <w:multiLevelType w:val="hybridMultilevel"/>
    <w:tmpl w:val="7096CD7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529C90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C6468B"/>
    <w:multiLevelType w:val="hybridMultilevel"/>
    <w:tmpl w:val="33E06E6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9C6304"/>
    <w:multiLevelType w:val="hybridMultilevel"/>
    <w:tmpl w:val="607AA022"/>
    <w:lvl w:ilvl="0" w:tplc="6BEE1D4C">
      <w:start w:val="3"/>
      <w:numFmt w:val="bullet"/>
      <w:lvlText w:val="-"/>
      <w:lvlJc w:val="left"/>
      <w:pPr>
        <w:ind w:left="1080" w:hanging="360"/>
      </w:pPr>
      <w:rPr>
        <w:rFonts w:ascii="Euclid" w:eastAsia="Times New Roman" w:hAnsi="Eucli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EA5C9F"/>
    <w:multiLevelType w:val="hybridMultilevel"/>
    <w:tmpl w:val="0E567474"/>
    <w:lvl w:ilvl="0" w:tplc="F23EC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595B20"/>
    <w:multiLevelType w:val="hybridMultilevel"/>
    <w:tmpl w:val="5BF08280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300039"/>
    <w:multiLevelType w:val="hybridMultilevel"/>
    <w:tmpl w:val="1228DA7C"/>
    <w:lvl w:ilvl="0" w:tplc="75B8B1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CC45E4"/>
    <w:multiLevelType w:val="hybridMultilevel"/>
    <w:tmpl w:val="FD8EF470"/>
    <w:lvl w:ilvl="0" w:tplc="FAE010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5F3FCC"/>
    <w:multiLevelType w:val="hybridMultilevel"/>
    <w:tmpl w:val="711C9842"/>
    <w:lvl w:ilvl="0" w:tplc="8490F5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420943"/>
    <w:multiLevelType w:val="hybridMultilevel"/>
    <w:tmpl w:val="DD825EFA"/>
    <w:lvl w:ilvl="0" w:tplc="17D83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6C1522"/>
    <w:multiLevelType w:val="hybridMultilevel"/>
    <w:tmpl w:val="7AC42DAA"/>
    <w:lvl w:ilvl="0" w:tplc="2138C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5581B"/>
    <w:multiLevelType w:val="hybridMultilevel"/>
    <w:tmpl w:val="2E48EB7A"/>
    <w:lvl w:ilvl="0" w:tplc="2CE0D4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4E37FF"/>
    <w:multiLevelType w:val="hybridMultilevel"/>
    <w:tmpl w:val="875A1D0A"/>
    <w:lvl w:ilvl="0" w:tplc="614E81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1153E6"/>
    <w:multiLevelType w:val="hybridMultilevel"/>
    <w:tmpl w:val="9F04D014"/>
    <w:lvl w:ilvl="0" w:tplc="A51A6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122458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i/>
        <w:iCs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A15095"/>
    <w:multiLevelType w:val="hybridMultilevel"/>
    <w:tmpl w:val="E6A0345E"/>
    <w:lvl w:ilvl="0" w:tplc="77EE6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CA2A3C"/>
    <w:multiLevelType w:val="hybridMultilevel"/>
    <w:tmpl w:val="B8E601F2"/>
    <w:lvl w:ilvl="0" w:tplc="EC7272A0">
      <w:start w:val="3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2D47CE"/>
    <w:multiLevelType w:val="hybridMultilevel"/>
    <w:tmpl w:val="A530A828"/>
    <w:lvl w:ilvl="0" w:tplc="92BCD0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197848"/>
    <w:multiLevelType w:val="hybridMultilevel"/>
    <w:tmpl w:val="55643C6E"/>
    <w:lvl w:ilvl="0" w:tplc="DAA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D60F15"/>
    <w:multiLevelType w:val="hybridMultilevel"/>
    <w:tmpl w:val="7ADA758A"/>
    <w:lvl w:ilvl="0" w:tplc="C2A860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1D6CC9"/>
    <w:multiLevelType w:val="hybridMultilevel"/>
    <w:tmpl w:val="8B023602"/>
    <w:lvl w:ilvl="0" w:tplc="449218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772A9D"/>
    <w:multiLevelType w:val="hybridMultilevel"/>
    <w:tmpl w:val="83BEA914"/>
    <w:lvl w:ilvl="0" w:tplc="D0A61E16">
      <w:start w:val="3"/>
      <w:numFmt w:val="lowerLetter"/>
      <w:lvlText w:val="%1."/>
      <w:lvlJc w:val="left"/>
      <w:pPr>
        <w:ind w:left="1776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640D0BA6"/>
    <w:multiLevelType w:val="hybridMultilevel"/>
    <w:tmpl w:val="9CA4D3E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0006AE"/>
    <w:multiLevelType w:val="hybridMultilevel"/>
    <w:tmpl w:val="8F10C542"/>
    <w:lvl w:ilvl="0" w:tplc="1AF221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D45B9"/>
    <w:multiLevelType w:val="hybridMultilevel"/>
    <w:tmpl w:val="30801E88"/>
    <w:lvl w:ilvl="0" w:tplc="B19C54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E232BA"/>
    <w:multiLevelType w:val="hybridMultilevel"/>
    <w:tmpl w:val="43C695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717394"/>
    <w:multiLevelType w:val="hybridMultilevel"/>
    <w:tmpl w:val="72B872B4"/>
    <w:lvl w:ilvl="0" w:tplc="DBB0A3B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C1776E5"/>
    <w:multiLevelType w:val="hybridMultilevel"/>
    <w:tmpl w:val="8194748A"/>
    <w:lvl w:ilvl="0" w:tplc="44806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9A0F5C"/>
    <w:multiLevelType w:val="hybridMultilevel"/>
    <w:tmpl w:val="C9067B1A"/>
    <w:lvl w:ilvl="0" w:tplc="1624D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2D3D4D"/>
    <w:multiLevelType w:val="hybridMultilevel"/>
    <w:tmpl w:val="EA0ECA08"/>
    <w:lvl w:ilvl="0" w:tplc="D07CD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1952D7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i/>
        <w:iCs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6DD3B20"/>
    <w:multiLevelType w:val="hybridMultilevel"/>
    <w:tmpl w:val="47A882F4"/>
    <w:lvl w:ilvl="0" w:tplc="55C60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BD03A3F"/>
    <w:multiLevelType w:val="hybridMultilevel"/>
    <w:tmpl w:val="8ACE6FA4"/>
    <w:lvl w:ilvl="0" w:tplc="747295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16"/>
  </w:num>
  <w:num w:numId="3">
    <w:abstractNumId w:val="26"/>
  </w:num>
  <w:num w:numId="4">
    <w:abstractNumId w:val="6"/>
  </w:num>
  <w:num w:numId="5">
    <w:abstractNumId w:val="1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34"/>
  </w:num>
  <w:num w:numId="11">
    <w:abstractNumId w:val="31"/>
  </w:num>
  <w:num w:numId="12">
    <w:abstractNumId w:val="22"/>
  </w:num>
  <w:num w:numId="13">
    <w:abstractNumId w:val="3"/>
  </w:num>
  <w:num w:numId="14">
    <w:abstractNumId w:val="0"/>
  </w:num>
  <w:num w:numId="15">
    <w:abstractNumId w:val="19"/>
  </w:num>
  <w:num w:numId="16">
    <w:abstractNumId w:val="23"/>
  </w:num>
  <w:num w:numId="17">
    <w:abstractNumId w:val="33"/>
  </w:num>
  <w:num w:numId="18">
    <w:abstractNumId w:val="14"/>
  </w:num>
  <w:num w:numId="19">
    <w:abstractNumId w:val="9"/>
  </w:num>
  <w:num w:numId="20">
    <w:abstractNumId w:val="13"/>
  </w:num>
  <w:num w:numId="21">
    <w:abstractNumId w:val="15"/>
  </w:num>
  <w:num w:numId="22">
    <w:abstractNumId w:val="1"/>
  </w:num>
  <w:num w:numId="23">
    <w:abstractNumId w:val="18"/>
  </w:num>
  <w:num w:numId="24">
    <w:abstractNumId w:val="32"/>
  </w:num>
  <w:num w:numId="25">
    <w:abstractNumId w:val="28"/>
  </w:num>
  <w:num w:numId="26">
    <w:abstractNumId w:val="17"/>
  </w:num>
  <w:num w:numId="27">
    <w:abstractNumId w:val="21"/>
  </w:num>
  <w:num w:numId="28">
    <w:abstractNumId w:val="11"/>
  </w:num>
  <w:num w:numId="29">
    <w:abstractNumId w:val="24"/>
  </w:num>
  <w:num w:numId="30">
    <w:abstractNumId w:val="4"/>
  </w:num>
  <w:num w:numId="31">
    <w:abstractNumId w:val="25"/>
  </w:num>
  <w:num w:numId="32">
    <w:abstractNumId w:val="30"/>
  </w:num>
  <w:num w:numId="33">
    <w:abstractNumId w:val="20"/>
  </w:num>
  <w:num w:numId="34">
    <w:abstractNumId w:val="27"/>
  </w:num>
  <w:num w:numId="35">
    <w:abstractNumId w:val="8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attachedTemplate r:id="rId1"/>
  <w:stylePaneFormatFilter w:val="3F01"/>
  <w:defaultTabStop w:val="708"/>
  <w:hyphenationZone w:val="425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06092B"/>
    <w:rsid w:val="00000C2A"/>
    <w:rsid w:val="00001A60"/>
    <w:rsid w:val="0001221D"/>
    <w:rsid w:val="0002120B"/>
    <w:rsid w:val="00024C5B"/>
    <w:rsid w:val="00031828"/>
    <w:rsid w:val="0003662B"/>
    <w:rsid w:val="00044C89"/>
    <w:rsid w:val="00055EE9"/>
    <w:rsid w:val="00056185"/>
    <w:rsid w:val="0006092B"/>
    <w:rsid w:val="00061ED4"/>
    <w:rsid w:val="00067E8A"/>
    <w:rsid w:val="00075320"/>
    <w:rsid w:val="00082879"/>
    <w:rsid w:val="00084EFE"/>
    <w:rsid w:val="00092A97"/>
    <w:rsid w:val="00096AA6"/>
    <w:rsid w:val="00097184"/>
    <w:rsid w:val="000A25FB"/>
    <w:rsid w:val="000A2C5A"/>
    <w:rsid w:val="000A4267"/>
    <w:rsid w:val="000B54CA"/>
    <w:rsid w:val="000C391E"/>
    <w:rsid w:val="000C4172"/>
    <w:rsid w:val="000C6A11"/>
    <w:rsid w:val="000D06B0"/>
    <w:rsid w:val="000D4315"/>
    <w:rsid w:val="000E55B3"/>
    <w:rsid w:val="000E75B6"/>
    <w:rsid w:val="000F3322"/>
    <w:rsid w:val="000F6C64"/>
    <w:rsid w:val="00102F53"/>
    <w:rsid w:val="00112EA4"/>
    <w:rsid w:val="00112F98"/>
    <w:rsid w:val="00114667"/>
    <w:rsid w:val="00116CC2"/>
    <w:rsid w:val="00117396"/>
    <w:rsid w:val="00127983"/>
    <w:rsid w:val="00143FBC"/>
    <w:rsid w:val="001665F6"/>
    <w:rsid w:val="00167B03"/>
    <w:rsid w:val="00180D5B"/>
    <w:rsid w:val="001A3733"/>
    <w:rsid w:val="001A393E"/>
    <w:rsid w:val="001A5DC6"/>
    <w:rsid w:val="001A6868"/>
    <w:rsid w:val="001C17C7"/>
    <w:rsid w:val="001C1A6A"/>
    <w:rsid w:val="001C2DC8"/>
    <w:rsid w:val="001C35FD"/>
    <w:rsid w:val="001C5F21"/>
    <w:rsid w:val="001E7942"/>
    <w:rsid w:val="001F1563"/>
    <w:rsid w:val="00207DC2"/>
    <w:rsid w:val="00210A85"/>
    <w:rsid w:val="00215819"/>
    <w:rsid w:val="00225FF5"/>
    <w:rsid w:val="00234312"/>
    <w:rsid w:val="00236B15"/>
    <w:rsid w:val="002517F5"/>
    <w:rsid w:val="00257F48"/>
    <w:rsid w:val="002733EB"/>
    <w:rsid w:val="002734D6"/>
    <w:rsid w:val="00281CBA"/>
    <w:rsid w:val="00283E7A"/>
    <w:rsid w:val="00297262"/>
    <w:rsid w:val="002A3F65"/>
    <w:rsid w:val="002A6202"/>
    <w:rsid w:val="002B3BC6"/>
    <w:rsid w:val="002C143D"/>
    <w:rsid w:val="002C2D17"/>
    <w:rsid w:val="002C2EDC"/>
    <w:rsid w:val="002C3E8D"/>
    <w:rsid w:val="002C6311"/>
    <w:rsid w:val="002D7297"/>
    <w:rsid w:val="002E34AA"/>
    <w:rsid w:val="002E666C"/>
    <w:rsid w:val="002F2F37"/>
    <w:rsid w:val="002F702C"/>
    <w:rsid w:val="0030439C"/>
    <w:rsid w:val="00335BCF"/>
    <w:rsid w:val="00342F41"/>
    <w:rsid w:val="00344EE4"/>
    <w:rsid w:val="00354140"/>
    <w:rsid w:val="003549BC"/>
    <w:rsid w:val="00354DD3"/>
    <w:rsid w:val="00364C5E"/>
    <w:rsid w:val="003735D5"/>
    <w:rsid w:val="003765D3"/>
    <w:rsid w:val="0037769D"/>
    <w:rsid w:val="00382BB5"/>
    <w:rsid w:val="00387784"/>
    <w:rsid w:val="003A0E40"/>
    <w:rsid w:val="003A2AD0"/>
    <w:rsid w:val="003C0BCE"/>
    <w:rsid w:val="003C2EF8"/>
    <w:rsid w:val="003D0AB9"/>
    <w:rsid w:val="003D2F72"/>
    <w:rsid w:val="003D5A9A"/>
    <w:rsid w:val="003D6267"/>
    <w:rsid w:val="003E42C5"/>
    <w:rsid w:val="003F0252"/>
    <w:rsid w:val="003F270C"/>
    <w:rsid w:val="00413A65"/>
    <w:rsid w:val="00447949"/>
    <w:rsid w:val="0045036F"/>
    <w:rsid w:val="004511A1"/>
    <w:rsid w:val="00454ED5"/>
    <w:rsid w:val="00457758"/>
    <w:rsid w:val="004635F3"/>
    <w:rsid w:val="00474C1E"/>
    <w:rsid w:val="00477385"/>
    <w:rsid w:val="00483BD4"/>
    <w:rsid w:val="00486ED0"/>
    <w:rsid w:val="004934FB"/>
    <w:rsid w:val="00494D28"/>
    <w:rsid w:val="004A02A6"/>
    <w:rsid w:val="004A030E"/>
    <w:rsid w:val="004C3F37"/>
    <w:rsid w:val="004D0215"/>
    <w:rsid w:val="004E1AB7"/>
    <w:rsid w:val="004E5630"/>
    <w:rsid w:val="004E74C4"/>
    <w:rsid w:val="004F091C"/>
    <w:rsid w:val="005051D2"/>
    <w:rsid w:val="00507A2C"/>
    <w:rsid w:val="005133E6"/>
    <w:rsid w:val="005144B2"/>
    <w:rsid w:val="00517A39"/>
    <w:rsid w:val="005202CA"/>
    <w:rsid w:val="00526058"/>
    <w:rsid w:val="00527D8F"/>
    <w:rsid w:val="00531237"/>
    <w:rsid w:val="005327BF"/>
    <w:rsid w:val="005347C9"/>
    <w:rsid w:val="0054130C"/>
    <w:rsid w:val="00553BD3"/>
    <w:rsid w:val="0055538F"/>
    <w:rsid w:val="005567EA"/>
    <w:rsid w:val="00562311"/>
    <w:rsid w:val="0056369D"/>
    <w:rsid w:val="00564892"/>
    <w:rsid w:val="005802D0"/>
    <w:rsid w:val="005921DA"/>
    <w:rsid w:val="005A4ED2"/>
    <w:rsid w:val="005A69C0"/>
    <w:rsid w:val="005B0D03"/>
    <w:rsid w:val="005D3F42"/>
    <w:rsid w:val="005D78A6"/>
    <w:rsid w:val="005E071C"/>
    <w:rsid w:val="005E25C9"/>
    <w:rsid w:val="005F3703"/>
    <w:rsid w:val="00610465"/>
    <w:rsid w:val="00616F4E"/>
    <w:rsid w:val="00617A99"/>
    <w:rsid w:val="00662824"/>
    <w:rsid w:val="006654FD"/>
    <w:rsid w:val="00671A1C"/>
    <w:rsid w:val="00693ADC"/>
    <w:rsid w:val="006A3292"/>
    <w:rsid w:val="006B0464"/>
    <w:rsid w:val="006B46E9"/>
    <w:rsid w:val="006B7A6F"/>
    <w:rsid w:val="006C2D66"/>
    <w:rsid w:val="006C484A"/>
    <w:rsid w:val="006D53BC"/>
    <w:rsid w:val="006D75C7"/>
    <w:rsid w:val="006E5705"/>
    <w:rsid w:val="006E7198"/>
    <w:rsid w:val="006F144A"/>
    <w:rsid w:val="006F628E"/>
    <w:rsid w:val="00700C24"/>
    <w:rsid w:val="00713803"/>
    <w:rsid w:val="00717108"/>
    <w:rsid w:val="00722844"/>
    <w:rsid w:val="00735E69"/>
    <w:rsid w:val="00744019"/>
    <w:rsid w:val="007459B9"/>
    <w:rsid w:val="00750C5C"/>
    <w:rsid w:val="007515E8"/>
    <w:rsid w:val="00753D5A"/>
    <w:rsid w:val="007545AE"/>
    <w:rsid w:val="007546AB"/>
    <w:rsid w:val="007717F0"/>
    <w:rsid w:val="00787897"/>
    <w:rsid w:val="00795688"/>
    <w:rsid w:val="007A4A11"/>
    <w:rsid w:val="007B0611"/>
    <w:rsid w:val="007B3547"/>
    <w:rsid w:val="007B58A5"/>
    <w:rsid w:val="007C7BE8"/>
    <w:rsid w:val="007D1A77"/>
    <w:rsid w:val="007E02D1"/>
    <w:rsid w:val="007F110F"/>
    <w:rsid w:val="007F4A22"/>
    <w:rsid w:val="0080130D"/>
    <w:rsid w:val="008101DF"/>
    <w:rsid w:val="00810C5A"/>
    <w:rsid w:val="0081109F"/>
    <w:rsid w:val="0081710C"/>
    <w:rsid w:val="00824CDF"/>
    <w:rsid w:val="0084202C"/>
    <w:rsid w:val="008446B0"/>
    <w:rsid w:val="00846443"/>
    <w:rsid w:val="00847448"/>
    <w:rsid w:val="008528A1"/>
    <w:rsid w:val="00852ECA"/>
    <w:rsid w:val="0085541E"/>
    <w:rsid w:val="00863442"/>
    <w:rsid w:val="00874CF2"/>
    <w:rsid w:val="0088419A"/>
    <w:rsid w:val="00892276"/>
    <w:rsid w:val="008929A9"/>
    <w:rsid w:val="008A38A8"/>
    <w:rsid w:val="008A5D59"/>
    <w:rsid w:val="008B3C46"/>
    <w:rsid w:val="008B4E17"/>
    <w:rsid w:val="008C4F8E"/>
    <w:rsid w:val="008C7264"/>
    <w:rsid w:val="008D47DA"/>
    <w:rsid w:val="008E1746"/>
    <w:rsid w:val="008E30B2"/>
    <w:rsid w:val="008E366F"/>
    <w:rsid w:val="008E4944"/>
    <w:rsid w:val="008F0380"/>
    <w:rsid w:val="008F3DFA"/>
    <w:rsid w:val="00901C40"/>
    <w:rsid w:val="00903BEE"/>
    <w:rsid w:val="0090460E"/>
    <w:rsid w:val="00912ABF"/>
    <w:rsid w:val="0091681D"/>
    <w:rsid w:val="00923BE4"/>
    <w:rsid w:val="00924CCD"/>
    <w:rsid w:val="009267F4"/>
    <w:rsid w:val="00927239"/>
    <w:rsid w:val="00932BD5"/>
    <w:rsid w:val="00935D62"/>
    <w:rsid w:val="0093798E"/>
    <w:rsid w:val="00941C7E"/>
    <w:rsid w:val="00943959"/>
    <w:rsid w:val="009465A0"/>
    <w:rsid w:val="009536C6"/>
    <w:rsid w:val="00966224"/>
    <w:rsid w:val="00971DB1"/>
    <w:rsid w:val="00976F9E"/>
    <w:rsid w:val="00980649"/>
    <w:rsid w:val="0099071A"/>
    <w:rsid w:val="009A4535"/>
    <w:rsid w:val="009A605A"/>
    <w:rsid w:val="009A676A"/>
    <w:rsid w:val="009B17E7"/>
    <w:rsid w:val="009C57D1"/>
    <w:rsid w:val="009C6F3B"/>
    <w:rsid w:val="009D406D"/>
    <w:rsid w:val="009D40A9"/>
    <w:rsid w:val="009D41D2"/>
    <w:rsid w:val="009D768F"/>
    <w:rsid w:val="009D7CB8"/>
    <w:rsid w:val="009E10AA"/>
    <w:rsid w:val="009E4C92"/>
    <w:rsid w:val="009F3197"/>
    <w:rsid w:val="009F612B"/>
    <w:rsid w:val="009F6704"/>
    <w:rsid w:val="00A00DDD"/>
    <w:rsid w:val="00A24F06"/>
    <w:rsid w:val="00A310CE"/>
    <w:rsid w:val="00A35FCB"/>
    <w:rsid w:val="00A46039"/>
    <w:rsid w:val="00A52598"/>
    <w:rsid w:val="00A672A0"/>
    <w:rsid w:val="00A81FBF"/>
    <w:rsid w:val="00A85624"/>
    <w:rsid w:val="00A94550"/>
    <w:rsid w:val="00AA4BE8"/>
    <w:rsid w:val="00AB0E6D"/>
    <w:rsid w:val="00AB22E6"/>
    <w:rsid w:val="00AB6DF0"/>
    <w:rsid w:val="00AC4785"/>
    <w:rsid w:val="00AD29C4"/>
    <w:rsid w:val="00AD33AE"/>
    <w:rsid w:val="00AD3E88"/>
    <w:rsid w:val="00AE2276"/>
    <w:rsid w:val="00AE3DE0"/>
    <w:rsid w:val="00AF2E1D"/>
    <w:rsid w:val="00AF35EA"/>
    <w:rsid w:val="00B01C04"/>
    <w:rsid w:val="00B0380B"/>
    <w:rsid w:val="00B120F6"/>
    <w:rsid w:val="00B122BB"/>
    <w:rsid w:val="00B161D9"/>
    <w:rsid w:val="00B16C09"/>
    <w:rsid w:val="00B17B33"/>
    <w:rsid w:val="00B33F8E"/>
    <w:rsid w:val="00B35789"/>
    <w:rsid w:val="00B36A9F"/>
    <w:rsid w:val="00B4450C"/>
    <w:rsid w:val="00B62358"/>
    <w:rsid w:val="00B7202E"/>
    <w:rsid w:val="00B730A3"/>
    <w:rsid w:val="00B758AE"/>
    <w:rsid w:val="00B76ADC"/>
    <w:rsid w:val="00B879BF"/>
    <w:rsid w:val="00B918A0"/>
    <w:rsid w:val="00B97450"/>
    <w:rsid w:val="00BB4216"/>
    <w:rsid w:val="00BB5C53"/>
    <w:rsid w:val="00BB665A"/>
    <w:rsid w:val="00BC4376"/>
    <w:rsid w:val="00BC6287"/>
    <w:rsid w:val="00BD372F"/>
    <w:rsid w:val="00BE0AC1"/>
    <w:rsid w:val="00BE2508"/>
    <w:rsid w:val="00BE6206"/>
    <w:rsid w:val="00BE75BC"/>
    <w:rsid w:val="00C05646"/>
    <w:rsid w:val="00C06803"/>
    <w:rsid w:val="00C070EB"/>
    <w:rsid w:val="00C1110E"/>
    <w:rsid w:val="00C1756B"/>
    <w:rsid w:val="00C20812"/>
    <w:rsid w:val="00C30ABF"/>
    <w:rsid w:val="00C35225"/>
    <w:rsid w:val="00C35FDC"/>
    <w:rsid w:val="00C452F7"/>
    <w:rsid w:val="00C522C2"/>
    <w:rsid w:val="00C6536C"/>
    <w:rsid w:val="00C66C18"/>
    <w:rsid w:val="00C76043"/>
    <w:rsid w:val="00C769CC"/>
    <w:rsid w:val="00C81DDA"/>
    <w:rsid w:val="00C93D2D"/>
    <w:rsid w:val="00C94C0E"/>
    <w:rsid w:val="00CA2FE8"/>
    <w:rsid w:val="00CA4C21"/>
    <w:rsid w:val="00CC6B11"/>
    <w:rsid w:val="00CD1695"/>
    <w:rsid w:val="00CD6407"/>
    <w:rsid w:val="00CE0053"/>
    <w:rsid w:val="00CF0F64"/>
    <w:rsid w:val="00CF46E6"/>
    <w:rsid w:val="00CF7D13"/>
    <w:rsid w:val="00CF7F52"/>
    <w:rsid w:val="00D063CC"/>
    <w:rsid w:val="00D11304"/>
    <w:rsid w:val="00D1281D"/>
    <w:rsid w:val="00D2228A"/>
    <w:rsid w:val="00D23419"/>
    <w:rsid w:val="00D30920"/>
    <w:rsid w:val="00D350C7"/>
    <w:rsid w:val="00D42F2A"/>
    <w:rsid w:val="00D466DD"/>
    <w:rsid w:val="00D634D2"/>
    <w:rsid w:val="00D6550C"/>
    <w:rsid w:val="00D67510"/>
    <w:rsid w:val="00D70393"/>
    <w:rsid w:val="00D70E69"/>
    <w:rsid w:val="00D74B3A"/>
    <w:rsid w:val="00D751D3"/>
    <w:rsid w:val="00D771F1"/>
    <w:rsid w:val="00D8111E"/>
    <w:rsid w:val="00D8369C"/>
    <w:rsid w:val="00D9755A"/>
    <w:rsid w:val="00DA6C9A"/>
    <w:rsid w:val="00DA7C9F"/>
    <w:rsid w:val="00DB5939"/>
    <w:rsid w:val="00DB69ED"/>
    <w:rsid w:val="00DB6AF1"/>
    <w:rsid w:val="00DC11A2"/>
    <w:rsid w:val="00DD24F4"/>
    <w:rsid w:val="00DD2C71"/>
    <w:rsid w:val="00DE0946"/>
    <w:rsid w:val="00DE367B"/>
    <w:rsid w:val="00DE52B3"/>
    <w:rsid w:val="00DE66C6"/>
    <w:rsid w:val="00DF238B"/>
    <w:rsid w:val="00DF3AE1"/>
    <w:rsid w:val="00E01B2F"/>
    <w:rsid w:val="00E10845"/>
    <w:rsid w:val="00E1232D"/>
    <w:rsid w:val="00E33277"/>
    <w:rsid w:val="00E337D1"/>
    <w:rsid w:val="00E37209"/>
    <w:rsid w:val="00E61E16"/>
    <w:rsid w:val="00E64B99"/>
    <w:rsid w:val="00E715ED"/>
    <w:rsid w:val="00E71685"/>
    <w:rsid w:val="00E71EF7"/>
    <w:rsid w:val="00E80934"/>
    <w:rsid w:val="00E80D27"/>
    <w:rsid w:val="00E81103"/>
    <w:rsid w:val="00E823F6"/>
    <w:rsid w:val="00E91ABB"/>
    <w:rsid w:val="00EB5BCD"/>
    <w:rsid w:val="00EB5F57"/>
    <w:rsid w:val="00EC7814"/>
    <w:rsid w:val="00ED0615"/>
    <w:rsid w:val="00ED2507"/>
    <w:rsid w:val="00ED2F6B"/>
    <w:rsid w:val="00EE0A0D"/>
    <w:rsid w:val="00EE3884"/>
    <w:rsid w:val="00EE76E8"/>
    <w:rsid w:val="00EF049F"/>
    <w:rsid w:val="00EF17D8"/>
    <w:rsid w:val="00EF2C11"/>
    <w:rsid w:val="00F01641"/>
    <w:rsid w:val="00F02C76"/>
    <w:rsid w:val="00F2149A"/>
    <w:rsid w:val="00F32747"/>
    <w:rsid w:val="00F3545B"/>
    <w:rsid w:val="00F5113E"/>
    <w:rsid w:val="00F53C43"/>
    <w:rsid w:val="00F702DE"/>
    <w:rsid w:val="00F725BF"/>
    <w:rsid w:val="00F73747"/>
    <w:rsid w:val="00F7513D"/>
    <w:rsid w:val="00F84A76"/>
    <w:rsid w:val="00F87011"/>
    <w:rsid w:val="00F93EC1"/>
    <w:rsid w:val="00F95023"/>
    <w:rsid w:val="00F9532E"/>
    <w:rsid w:val="00FA35A1"/>
    <w:rsid w:val="00FA4B3D"/>
    <w:rsid w:val="00FA796D"/>
    <w:rsid w:val="00FB0107"/>
    <w:rsid w:val="00FC6761"/>
    <w:rsid w:val="00FD745B"/>
    <w:rsid w:val="00FE250C"/>
    <w:rsid w:val="00FE272A"/>
    <w:rsid w:val="00FE6DB8"/>
    <w:rsid w:val="00FF2654"/>
    <w:rsid w:val="00FF2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628E"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6F628E"/>
    <w:rPr>
      <w:i/>
      <w:iCs/>
      <w:noProof/>
      <w:color w:val="0000FF"/>
    </w:rPr>
  </w:style>
  <w:style w:type="paragraph" w:styleId="Notedebasdepage">
    <w:name w:val="footnote text"/>
    <w:basedOn w:val="Normal"/>
    <w:semiHidden/>
    <w:rsid w:val="008101DF"/>
  </w:style>
  <w:style w:type="character" w:styleId="Appelnotedebasdep">
    <w:name w:val="footnote reference"/>
    <w:basedOn w:val="Policepardfaut"/>
    <w:semiHidden/>
    <w:rsid w:val="008101DF"/>
    <w:rPr>
      <w:vertAlign w:val="superscript"/>
    </w:rPr>
  </w:style>
  <w:style w:type="table" w:styleId="Grilledutableau">
    <w:name w:val="Table Grid"/>
    <w:basedOn w:val="TableauNormal"/>
    <w:rsid w:val="00B120F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08287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71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24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bourbaki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nicolas</dc:creator>
  <cp:keywords/>
  <cp:lastModifiedBy>Toshiba</cp:lastModifiedBy>
  <cp:revision>19</cp:revision>
  <cp:lastPrinted>2008-01-10T19:38:00Z</cp:lastPrinted>
  <dcterms:created xsi:type="dcterms:W3CDTF">2010-06-01T18:03:00Z</dcterms:created>
  <dcterms:modified xsi:type="dcterms:W3CDTF">2017-01-19T17:05:00Z</dcterms:modified>
</cp:coreProperties>
</file>