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3DC" w:rsidRPr="001C357F" w:rsidRDefault="002B53DC" w:rsidP="002B53DC">
      <w:pPr>
        <w:jc w:val="center"/>
        <w:rPr>
          <w:rFonts w:asciiTheme="minorHAnsi" w:hAnsiTheme="minorHAnsi"/>
          <w:b/>
          <w:sz w:val="40"/>
          <w:szCs w:val="40"/>
        </w:rPr>
      </w:pPr>
      <w:r w:rsidRPr="004D1D47">
        <w:rPr>
          <w:rFonts w:asciiTheme="minorHAnsi" w:hAnsiTheme="minorHAnsi"/>
          <w:b/>
          <w:sz w:val="40"/>
          <w:szCs w:val="40"/>
        </w:rPr>
        <w:t>Activités Préparatoires – 3</w:t>
      </w:r>
      <w:r w:rsidRPr="004D1D47">
        <w:rPr>
          <w:rFonts w:asciiTheme="minorHAnsi" w:hAnsiTheme="minorHAnsi"/>
          <w:b/>
          <w:sz w:val="40"/>
          <w:szCs w:val="40"/>
          <w:vertAlign w:val="superscript"/>
        </w:rPr>
        <w:t>ème</w:t>
      </w:r>
      <w:r w:rsidR="001C357F">
        <w:rPr>
          <w:rFonts w:asciiTheme="minorHAnsi" w:hAnsiTheme="minorHAnsi"/>
          <w:b/>
          <w:sz w:val="40"/>
          <w:szCs w:val="40"/>
        </w:rPr>
        <w:t xml:space="preserve"> 1</w:t>
      </w:r>
    </w:p>
    <w:p w:rsidR="002B53DC" w:rsidRPr="004D1D47" w:rsidRDefault="00922FDC" w:rsidP="0069614C">
      <w:pPr>
        <w:jc w:val="center"/>
        <w:rPr>
          <w:rFonts w:asciiTheme="minorHAnsi" w:hAnsiTheme="minorHAnsi"/>
          <w:i/>
          <w:iCs/>
          <w:sz w:val="28"/>
          <w:szCs w:val="28"/>
        </w:rPr>
      </w:pPr>
      <w:r w:rsidRPr="004D1D47">
        <w:rPr>
          <w:rFonts w:asciiTheme="minorHAnsi" w:hAnsiTheme="minorHAnsi"/>
          <w:i/>
          <w:iCs/>
          <w:sz w:val="40"/>
          <w:szCs w:val="40"/>
        </w:rPr>
        <w:t xml:space="preserve">Notion de </w:t>
      </w:r>
      <w:r w:rsidR="002C340E" w:rsidRPr="004D1D47">
        <w:rPr>
          <w:rFonts w:asciiTheme="minorHAnsi" w:hAnsiTheme="minorHAnsi"/>
          <w:i/>
          <w:iCs/>
          <w:sz w:val="40"/>
          <w:szCs w:val="40"/>
        </w:rPr>
        <w:t>Probabilité</w:t>
      </w:r>
      <w:r w:rsidR="00532CBC" w:rsidRPr="004D1D47">
        <w:rPr>
          <w:rFonts w:asciiTheme="minorHAnsi" w:hAnsiTheme="minorHAnsi"/>
          <w:i/>
          <w:iCs/>
          <w:sz w:val="28"/>
          <w:szCs w:val="28"/>
        </w:rPr>
        <w:t xml:space="preserve"> </w:t>
      </w:r>
    </w:p>
    <w:p w:rsidR="002C340E" w:rsidRDefault="001C357F" w:rsidP="0069614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90805</wp:posOffset>
            </wp:positionV>
            <wp:extent cx="1841500" cy="1384300"/>
            <wp:effectExtent l="19050" t="0" r="6350" b="0"/>
            <wp:wrapNone/>
            <wp:docPr id="4" name="Image 3" descr="Dinars Tunisi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nars Tunisien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A5B" w:rsidRPr="00B54A5B" w:rsidRDefault="00B54A5B" w:rsidP="0069614C">
      <w:pPr>
        <w:rPr>
          <w:rFonts w:asciiTheme="minorHAnsi" w:hAnsiTheme="minorHAnsi"/>
          <w:sz w:val="28"/>
          <w:szCs w:val="28"/>
        </w:rPr>
      </w:pPr>
    </w:p>
    <w:p w:rsidR="006649B3" w:rsidRDefault="00625E73" w:rsidP="0069614C">
      <w:pPr>
        <w:rPr>
          <w:rFonts w:asciiTheme="minorHAnsi" w:hAnsiTheme="minorHAnsi"/>
          <w:i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fldChar w:fldCharType="begin"/>
      </w:r>
      <w:r w:rsidR="005D1695" w:rsidRPr="00B54A5B">
        <w:rPr>
          <w:rFonts w:asciiTheme="minorHAnsi" w:hAnsiTheme="minorHAnsi"/>
          <w:sz w:val="28"/>
          <w:szCs w:val="28"/>
        </w:rPr>
        <w:instrText xml:space="preserve"> eq \x(Activité 1)</w:instrText>
      </w:r>
      <w:r w:rsidRPr="00B54A5B">
        <w:rPr>
          <w:rFonts w:asciiTheme="minorHAnsi" w:hAnsiTheme="minorHAnsi"/>
          <w:sz w:val="28"/>
          <w:szCs w:val="28"/>
        </w:rPr>
        <w:fldChar w:fldCharType="end"/>
      </w:r>
      <w:r w:rsidR="00012B57" w:rsidRPr="00B54A5B">
        <w:rPr>
          <w:rFonts w:asciiTheme="minorHAnsi" w:hAnsiTheme="minorHAnsi"/>
          <w:sz w:val="28"/>
          <w:szCs w:val="28"/>
        </w:rPr>
        <w:t xml:space="preserve"> </w:t>
      </w:r>
      <w:r w:rsidR="00012B57" w:rsidRPr="00B54A5B">
        <w:rPr>
          <w:rFonts w:asciiTheme="minorHAnsi" w:hAnsiTheme="minorHAnsi"/>
          <w:i/>
          <w:sz w:val="28"/>
          <w:szCs w:val="28"/>
        </w:rPr>
        <w:t xml:space="preserve">Combien de </w:t>
      </w:r>
      <w:r w:rsidR="004C3C86">
        <w:rPr>
          <w:rFonts w:asciiTheme="minorHAnsi" w:hAnsiTheme="minorHAnsi"/>
          <w:i/>
          <w:sz w:val="28"/>
          <w:szCs w:val="28"/>
        </w:rPr>
        <w:t>"</w:t>
      </w:r>
      <w:r w:rsidR="00012B57" w:rsidRPr="00B54A5B">
        <w:rPr>
          <w:rFonts w:asciiTheme="minorHAnsi" w:hAnsiTheme="minorHAnsi"/>
          <w:i/>
          <w:sz w:val="28"/>
          <w:szCs w:val="28"/>
        </w:rPr>
        <w:t>chances</w:t>
      </w:r>
      <w:r w:rsidR="004C3C86">
        <w:rPr>
          <w:rFonts w:asciiTheme="minorHAnsi" w:hAnsiTheme="minorHAnsi"/>
          <w:i/>
          <w:sz w:val="28"/>
          <w:szCs w:val="28"/>
        </w:rPr>
        <w:t>"</w:t>
      </w:r>
      <w:r w:rsidR="00012B57" w:rsidRPr="00B54A5B">
        <w:rPr>
          <w:rFonts w:asciiTheme="minorHAnsi" w:hAnsiTheme="minorHAnsi"/>
          <w:i/>
          <w:sz w:val="28"/>
          <w:szCs w:val="28"/>
        </w:rPr>
        <w:t> ?....</w:t>
      </w:r>
    </w:p>
    <w:p w:rsidR="006649B3" w:rsidRPr="00B54A5B" w:rsidRDefault="006649B3" w:rsidP="0069614C">
      <w:pPr>
        <w:rPr>
          <w:rFonts w:asciiTheme="minorHAnsi" w:hAnsiTheme="minorHAnsi"/>
          <w:i/>
          <w:sz w:val="28"/>
          <w:szCs w:val="28"/>
        </w:rPr>
      </w:pPr>
    </w:p>
    <w:p w:rsidR="00B54A5B" w:rsidRDefault="002C340E" w:rsidP="002C340E">
      <w:pPr>
        <w:pStyle w:val="Paragraphedeliste"/>
        <w:numPr>
          <w:ilvl w:val="0"/>
          <w:numId w:val="39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B54A5B">
        <w:rPr>
          <w:rFonts w:asciiTheme="minorHAnsi" w:hAnsiTheme="minorHAnsi" w:cs="BitstreamVeraSans-Bold"/>
          <w:b/>
          <w:bCs/>
          <w:sz w:val="28"/>
          <w:szCs w:val="28"/>
        </w:rPr>
        <w:t xml:space="preserve"> </w:t>
      </w:r>
      <w:r w:rsidRPr="00B54A5B">
        <w:rPr>
          <w:rFonts w:asciiTheme="minorHAnsi" w:hAnsiTheme="minorHAnsi" w:cs="BitstreamVeraSans-Roman"/>
          <w:sz w:val="28"/>
          <w:szCs w:val="28"/>
        </w:rPr>
        <w:t xml:space="preserve">On lance une pièce de monnaie </w:t>
      </w:r>
      <w:r w:rsidRPr="00B54A5B">
        <w:rPr>
          <w:rFonts w:asciiTheme="minorHAnsi" w:hAnsiTheme="minorHAnsi" w:cs="BitstreamVeraSans-Roman"/>
          <w:b/>
          <w:sz w:val="28"/>
          <w:szCs w:val="28"/>
        </w:rPr>
        <w:t>bien équilibrée</w:t>
      </w:r>
      <w:r w:rsidR="00B54A5B">
        <w:rPr>
          <w:rFonts w:asciiTheme="minorHAnsi" w:hAnsiTheme="minorHAnsi" w:cs="BitstreamVeraSans-Roman"/>
          <w:sz w:val="28"/>
          <w:szCs w:val="28"/>
        </w:rPr>
        <w:t xml:space="preserve"> en l'air</w:t>
      </w:r>
    </w:p>
    <w:p w:rsidR="005D1695" w:rsidRPr="00B54A5B" w:rsidRDefault="00C92297" w:rsidP="00C92297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="002C340E" w:rsidRPr="00B54A5B">
        <w:rPr>
          <w:rFonts w:asciiTheme="minorHAnsi" w:hAnsiTheme="minorHAnsi" w:cs="BitstreamVeraSans-Roman"/>
          <w:sz w:val="28"/>
          <w:szCs w:val="28"/>
        </w:rPr>
        <w:t>et on s'intéresse au côté sorti.</w:t>
      </w:r>
    </w:p>
    <w:p w:rsidR="002C340E" w:rsidRPr="00B54A5B" w:rsidRDefault="002C340E" w:rsidP="005D1695">
      <w:pPr>
        <w:pStyle w:val="Paragraphedeliste"/>
        <w:numPr>
          <w:ilvl w:val="0"/>
          <w:numId w:val="40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B54A5B">
        <w:rPr>
          <w:rFonts w:asciiTheme="minorHAnsi" w:hAnsiTheme="minorHAnsi" w:cs="BitstreamVeraSans-Roman"/>
          <w:sz w:val="28"/>
          <w:szCs w:val="28"/>
        </w:rPr>
        <w:t>Combien y a-t-il de résultats possibles ?</w:t>
      </w:r>
    </w:p>
    <w:p w:rsidR="002C340E" w:rsidRPr="00C92297" w:rsidRDefault="005D1695" w:rsidP="005D1695">
      <w:pPr>
        <w:pStyle w:val="Paragraphedeliste"/>
        <w:numPr>
          <w:ilvl w:val="0"/>
          <w:numId w:val="40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B54A5B">
        <w:rPr>
          <w:rFonts w:asciiTheme="minorHAnsi" w:hAnsiTheme="minorHAnsi" w:cs="BitstreamVeraSans-Roman"/>
          <w:sz w:val="28"/>
          <w:szCs w:val="28"/>
        </w:rPr>
        <w:t>A-</w:t>
      </w:r>
      <w:r w:rsidR="002C340E" w:rsidRPr="00B54A5B">
        <w:rPr>
          <w:rFonts w:asciiTheme="minorHAnsi" w:hAnsiTheme="minorHAnsi" w:cs="BitstreamVeraSans-Roman"/>
          <w:sz w:val="28"/>
          <w:szCs w:val="28"/>
        </w:rPr>
        <w:t>t</w:t>
      </w:r>
      <w:r w:rsidRPr="00B54A5B">
        <w:rPr>
          <w:rFonts w:asciiTheme="minorHAnsi" w:hAnsiTheme="minorHAnsi" w:cs="BitstreamVeraSans-Roman"/>
          <w:sz w:val="28"/>
          <w:szCs w:val="28"/>
        </w:rPr>
        <w:t>-on</w:t>
      </w:r>
      <w:r w:rsidR="002C340E" w:rsidRPr="00B54A5B">
        <w:rPr>
          <w:rFonts w:asciiTheme="minorHAnsi" w:hAnsiTheme="minorHAnsi" w:cs="BitstreamVeraSans-Roman"/>
          <w:sz w:val="28"/>
          <w:szCs w:val="28"/>
        </w:rPr>
        <w:t xml:space="preserve"> plus de chances d'obtenir l'un de ces résultats par rapport à</w:t>
      </w:r>
      <w:r w:rsidR="00C92297"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92297">
        <w:rPr>
          <w:rFonts w:asciiTheme="minorHAnsi" w:hAnsiTheme="minorHAnsi" w:cs="BitstreamVeraSans-Roman"/>
          <w:sz w:val="28"/>
          <w:szCs w:val="28"/>
        </w:rPr>
        <w:t>l</w:t>
      </w:r>
      <w:r w:rsidR="002C340E" w:rsidRPr="00C92297">
        <w:rPr>
          <w:rFonts w:asciiTheme="minorHAnsi" w:hAnsiTheme="minorHAnsi" w:cs="BitstreamVeraSans-Roman"/>
          <w:sz w:val="28"/>
          <w:szCs w:val="28"/>
        </w:rPr>
        <w:t>'autre ? Pourquoi ?</w:t>
      </w:r>
    </w:p>
    <w:p w:rsidR="002C340E" w:rsidRPr="00B54A5B" w:rsidRDefault="002C340E" w:rsidP="005D1695">
      <w:pPr>
        <w:pStyle w:val="Paragraphedeliste"/>
        <w:numPr>
          <w:ilvl w:val="0"/>
          <w:numId w:val="40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B54A5B">
        <w:rPr>
          <w:rFonts w:asciiTheme="minorHAnsi" w:hAnsiTheme="minorHAnsi" w:cs="BitstreamVeraSans-Roman"/>
          <w:sz w:val="28"/>
          <w:szCs w:val="28"/>
        </w:rPr>
        <w:t xml:space="preserve">Combien de </w:t>
      </w:r>
      <w:r w:rsidR="00574CF9">
        <w:rPr>
          <w:rFonts w:asciiTheme="minorHAnsi" w:hAnsiTheme="minorHAnsi" w:cs="BitstreamVeraSans-Roman"/>
          <w:sz w:val="28"/>
          <w:szCs w:val="28"/>
        </w:rPr>
        <w:t>"</w:t>
      </w:r>
      <w:r w:rsidRPr="00B54A5B">
        <w:rPr>
          <w:rFonts w:asciiTheme="minorHAnsi" w:hAnsiTheme="minorHAnsi" w:cs="BitstreamVeraSans-Roman"/>
          <w:sz w:val="28"/>
          <w:szCs w:val="28"/>
        </w:rPr>
        <w:t>chances</w:t>
      </w:r>
      <w:r w:rsidR="00574CF9">
        <w:rPr>
          <w:rFonts w:asciiTheme="minorHAnsi" w:hAnsiTheme="minorHAnsi" w:cs="BitstreamVeraSans-Roman"/>
          <w:sz w:val="28"/>
          <w:szCs w:val="28"/>
        </w:rPr>
        <w:t>"</w:t>
      </w:r>
      <w:r w:rsidRPr="00B54A5B">
        <w:rPr>
          <w:rFonts w:asciiTheme="minorHAnsi" w:hAnsiTheme="minorHAnsi" w:cs="BitstreamVeraSans-Roman"/>
          <w:sz w:val="28"/>
          <w:szCs w:val="28"/>
        </w:rPr>
        <w:t xml:space="preserve"> a-t-on</w:t>
      </w:r>
      <w:r w:rsidR="005D1695" w:rsidRPr="00B54A5B">
        <w:rPr>
          <w:rFonts w:asciiTheme="minorHAnsi" w:hAnsiTheme="minorHAnsi" w:cs="BitstreamVeraSans-Roman"/>
          <w:sz w:val="28"/>
          <w:szCs w:val="28"/>
        </w:rPr>
        <w:t xml:space="preserve"> </w:t>
      </w:r>
      <w:r w:rsidRPr="00B54A5B">
        <w:rPr>
          <w:rFonts w:asciiTheme="minorHAnsi" w:hAnsiTheme="minorHAnsi" w:cs="BitstreamVeraSans-Roman"/>
          <w:sz w:val="28"/>
          <w:szCs w:val="28"/>
        </w:rPr>
        <w:t>que chacun de ces résultats possibles se produise ?</w:t>
      </w:r>
    </w:p>
    <w:p w:rsidR="002C340E" w:rsidRPr="00B54A5B" w:rsidRDefault="002C340E" w:rsidP="002C340E">
      <w:pPr>
        <w:overflowPunct/>
        <w:textAlignment w:val="auto"/>
        <w:rPr>
          <w:rFonts w:asciiTheme="minorHAnsi" w:hAnsiTheme="minorHAnsi" w:cs="BitstreamVeraSans-Bold"/>
          <w:b/>
          <w:bCs/>
          <w:sz w:val="28"/>
          <w:szCs w:val="28"/>
        </w:rPr>
      </w:pPr>
    </w:p>
    <w:p w:rsidR="00176F07" w:rsidRDefault="002C340E" w:rsidP="00176F07">
      <w:pPr>
        <w:pStyle w:val="Paragraphedeliste"/>
        <w:numPr>
          <w:ilvl w:val="0"/>
          <w:numId w:val="39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B54A5B">
        <w:rPr>
          <w:rFonts w:asciiTheme="minorHAnsi" w:hAnsiTheme="minorHAnsi" w:cs="BitstreamVeraSans-Roman"/>
          <w:sz w:val="28"/>
          <w:szCs w:val="28"/>
        </w:rPr>
        <w:t>Dans une loterie, une roue est divisée en neuf secteurs identiques,</w:t>
      </w:r>
    </w:p>
    <w:p w:rsidR="002C340E" w:rsidRPr="00176F07" w:rsidRDefault="002C340E" w:rsidP="00176F07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176F07">
        <w:rPr>
          <w:rFonts w:asciiTheme="minorHAnsi" w:hAnsiTheme="minorHAnsi" w:cs="BitstreamVeraSans-Roman"/>
          <w:sz w:val="28"/>
          <w:szCs w:val="28"/>
        </w:rPr>
        <w:t xml:space="preserve">numérotés de 1 à </w:t>
      </w:r>
      <w:r w:rsidR="003E6519" w:rsidRPr="00176F07">
        <w:rPr>
          <w:rFonts w:asciiTheme="minorHAnsi" w:hAnsiTheme="minorHAnsi" w:cs="BitstreamVeraSans-Roman"/>
          <w:sz w:val="28"/>
          <w:szCs w:val="28"/>
        </w:rPr>
        <w:t>9 (On pourra faire un schéma).</w:t>
      </w:r>
    </w:p>
    <w:p w:rsidR="002C340E" w:rsidRPr="00B54A5B" w:rsidRDefault="002C340E" w:rsidP="001147D2">
      <w:pPr>
        <w:overflowPunct/>
        <w:ind w:left="708"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B54A5B">
        <w:rPr>
          <w:rFonts w:asciiTheme="minorHAnsi" w:hAnsiTheme="minorHAnsi" w:cs="BitstreamVeraSans-Roman"/>
          <w:sz w:val="28"/>
          <w:szCs w:val="28"/>
        </w:rPr>
        <w:t>On fait tourner cette roue et un pointeur s'arrête au hasard, devant l'un des</w:t>
      </w:r>
      <w:r w:rsidR="00176F07">
        <w:rPr>
          <w:rFonts w:asciiTheme="minorHAnsi" w:hAnsiTheme="minorHAnsi" w:cs="BitstreamVeraSans-Roman"/>
          <w:sz w:val="28"/>
          <w:szCs w:val="28"/>
        </w:rPr>
        <w:t xml:space="preserve"> </w:t>
      </w:r>
      <w:r w:rsidRPr="00B54A5B">
        <w:rPr>
          <w:rFonts w:asciiTheme="minorHAnsi" w:hAnsiTheme="minorHAnsi" w:cs="BitstreamVeraSans-Roman"/>
          <w:sz w:val="28"/>
          <w:szCs w:val="28"/>
        </w:rPr>
        <w:t>secteurs.</w:t>
      </w:r>
    </w:p>
    <w:p w:rsidR="002C340E" w:rsidRPr="00B54A5B" w:rsidRDefault="002C340E" w:rsidP="003E6519">
      <w:pPr>
        <w:pStyle w:val="Paragraphedeliste"/>
        <w:numPr>
          <w:ilvl w:val="0"/>
          <w:numId w:val="41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B54A5B">
        <w:rPr>
          <w:rFonts w:asciiTheme="minorHAnsi" w:hAnsiTheme="minorHAnsi" w:cs="BitstreamVeraSans-Roman"/>
          <w:sz w:val="28"/>
          <w:szCs w:val="28"/>
        </w:rPr>
        <w:t xml:space="preserve">Combien de secteurs portent un nombre pair ? </w:t>
      </w:r>
    </w:p>
    <w:p w:rsidR="002C340E" w:rsidRPr="00B54A5B" w:rsidRDefault="002C340E" w:rsidP="003E6519">
      <w:pPr>
        <w:pStyle w:val="Paragraphedeliste"/>
        <w:numPr>
          <w:ilvl w:val="0"/>
          <w:numId w:val="41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B54A5B">
        <w:rPr>
          <w:rFonts w:asciiTheme="minorHAnsi" w:hAnsiTheme="minorHAnsi" w:cs="BitstreamVeraSans-Roman"/>
          <w:sz w:val="28"/>
          <w:szCs w:val="28"/>
        </w:rPr>
        <w:t xml:space="preserve">Combien de </w:t>
      </w:r>
      <w:r w:rsidR="002C0D1C">
        <w:rPr>
          <w:rFonts w:asciiTheme="minorHAnsi" w:hAnsiTheme="minorHAnsi" w:cs="BitstreamVeraSans-Roman"/>
          <w:sz w:val="28"/>
          <w:szCs w:val="28"/>
        </w:rPr>
        <w:t>"</w:t>
      </w:r>
      <w:r w:rsidRPr="00B54A5B">
        <w:rPr>
          <w:rFonts w:asciiTheme="minorHAnsi" w:hAnsiTheme="minorHAnsi" w:cs="BitstreamVeraSans-Roman"/>
          <w:sz w:val="28"/>
          <w:szCs w:val="28"/>
        </w:rPr>
        <w:t>chances</w:t>
      </w:r>
      <w:r w:rsidR="002C0D1C">
        <w:rPr>
          <w:rFonts w:asciiTheme="minorHAnsi" w:hAnsiTheme="minorHAnsi" w:cs="BitstreamVeraSans-Roman"/>
          <w:sz w:val="28"/>
          <w:szCs w:val="28"/>
        </w:rPr>
        <w:t>"</w:t>
      </w:r>
      <w:r w:rsidRPr="00B54A5B">
        <w:rPr>
          <w:rFonts w:asciiTheme="minorHAnsi" w:hAnsiTheme="minorHAnsi" w:cs="BitstreamVeraSans-Roman"/>
          <w:sz w:val="28"/>
          <w:szCs w:val="28"/>
        </w:rPr>
        <w:t xml:space="preserve"> un joueur a-t-il d'obtenir un nombre pair ?</w:t>
      </w:r>
    </w:p>
    <w:p w:rsidR="002C340E" w:rsidRPr="00B54A5B" w:rsidRDefault="002C340E" w:rsidP="003E6519">
      <w:pPr>
        <w:pStyle w:val="Paragraphedeliste"/>
        <w:numPr>
          <w:ilvl w:val="0"/>
          <w:numId w:val="41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B54A5B">
        <w:rPr>
          <w:rFonts w:asciiTheme="minorHAnsi" w:hAnsiTheme="minorHAnsi" w:cs="BitstreamVeraSans-Roman"/>
          <w:sz w:val="28"/>
          <w:szCs w:val="28"/>
        </w:rPr>
        <w:t>Et un nombre impair ?</w:t>
      </w:r>
    </w:p>
    <w:p w:rsidR="002C340E" w:rsidRPr="00B54A5B" w:rsidRDefault="002C340E" w:rsidP="002C340E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2C340E" w:rsidRPr="00B54A5B" w:rsidRDefault="002C340E" w:rsidP="002C340E">
      <w:pPr>
        <w:pStyle w:val="Paragraphedeliste"/>
        <w:numPr>
          <w:ilvl w:val="0"/>
          <w:numId w:val="39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B54A5B">
        <w:rPr>
          <w:rFonts w:asciiTheme="minorHAnsi" w:hAnsiTheme="minorHAnsi" w:cs="BitstreamVeraSans-Roman"/>
          <w:sz w:val="28"/>
          <w:szCs w:val="28"/>
        </w:rPr>
        <w:t>Une urne contient cinq boules jaunes, cinq vertes et cinq rouges, indiscernables au</w:t>
      </w:r>
      <w:r w:rsidR="003E6519" w:rsidRPr="00B54A5B">
        <w:rPr>
          <w:rFonts w:asciiTheme="minorHAnsi" w:hAnsiTheme="minorHAnsi" w:cs="BitstreamVeraSans-Roman"/>
          <w:sz w:val="28"/>
          <w:szCs w:val="28"/>
        </w:rPr>
        <w:t xml:space="preserve"> </w:t>
      </w:r>
      <w:r w:rsidRPr="00B54A5B">
        <w:rPr>
          <w:rFonts w:asciiTheme="minorHAnsi" w:hAnsiTheme="minorHAnsi" w:cs="BitstreamVeraSans-Roman"/>
          <w:sz w:val="28"/>
          <w:szCs w:val="28"/>
        </w:rPr>
        <w:t>toucher. On en tire une au hasard.</w:t>
      </w:r>
    </w:p>
    <w:p w:rsidR="002C340E" w:rsidRPr="00B54A5B" w:rsidRDefault="002C340E" w:rsidP="003E6519">
      <w:pPr>
        <w:pStyle w:val="Paragraphedeliste"/>
        <w:numPr>
          <w:ilvl w:val="0"/>
          <w:numId w:val="42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B54A5B">
        <w:rPr>
          <w:rFonts w:asciiTheme="minorHAnsi" w:hAnsiTheme="minorHAnsi" w:cs="BitstreamVeraSans-Roman"/>
          <w:sz w:val="28"/>
          <w:szCs w:val="28"/>
        </w:rPr>
        <w:t xml:space="preserve">Combien y a-t-il de résultats différents possibles ? </w:t>
      </w:r>
    </w:p>
    <w:p w:rsidR="004A06AC" w:rsidRPr="00B54A5B" w:rsidRDefault="002C340E" w:rsidP="003E6519">
      <w:pPr>
        <w:pStyle w:val="Paragraphedeliste"/>
        <w:numPr>
          <w:ilvl w:val="0"/>
          <w:numId w:val="42"/>
        </w:numPr>
        <w:overflowPunct/>
        <w:textAlignment w:val="auto"/>
        <w:rPr>
          <w:rFonts w:asciiTheme="minorHAnsi" w:hAnsiTheme="minorHAnsi"/>
          <w:sz w:val="28"/>
          <w:szCs w:val="28"/>
        </w:rPr>
      </w:pPr>
      <w:r w:rsidRPr="00B54A5B">
        <w:rPr>
          <w:rFonts w:asciiTheme="minorHAnsi" w:hAnsiTheme="minorHAnsi" w:cs="BitstreamVeraSans-Roman"/>
          <w:sz w:val="28"/>
          <w:szCs w:val="28"/>
        </w:rPr>
        <w:t xml:space="preserve">Combien de </w:t>
      </w:r>
      <w:r w:rsidR="002C0D1C">
        <w:rPr>
          <w:rFonts w:asciiTheme="minorHAnsi" w:hAnsiTheme="minorHAnsi" w:cs="BitstreamVeraSans-Roman"/>
          <w:sz w:val="28"/>
          <w:szCs w:val="28"/>
        </w:rPr>
        <w:t>"</w:t>
      </w:r>
      <w:r w:rsidRPr="00B54A5B">
        <w:rPr>
          <w:rFonts w:asciiTheme="minorHAnsi" w:hAnsiTheme="minorHAnsi" w:cs="BitstreamVeraSans-Roman"/>
          <w:sz w:val="28"/>
          <w:szCs w:val="28"/>
        </w:rPr>
        <w:t>chances</w:t>
      </w:r>
      <w:r w:rsidR="002C0D1C">
        <w:rPr>
          <w:rFonts w:asciiTheme="minorHAnsi" w:hAnsiTheme="minorHAnsi" w:cs="BitstreamVeraSans-Roman"/>
          <w:sz w:val="28"/>
          <w:szCs w:val="28"/>
        </w:rPr>
        <w:t>"</w:t>
      </w:r>
      <w:r w:rsidRPr="00B54A5B">
        <w:rPr>
          <w:rFonts w:asciiTheme="minorHAnsi" w:hAnsiTheme="minorHAnsi" w:cs="BitstreamVeraSans-Roman"/>
          <w:sz w:val="28"/>
          <w:szCs w:val="28"/>
        </w:rPr>
        <w:t xml:space="preserve"> a-t-on de tirer une boule jaune ?</w:t>
      </w:r>
    </w:p>
    <w:p w:rsidR="004A06AC" w:rsidRDefault="00E0475B" w:rsidP="002C340E">
      <w:pPr>
        <w:overflowPunct/>
        <w:textAlignment w:val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5607050</wp:posOffset>
            </wp:positionH>
            <wp:positionV relativeFrom="paragraph">
              <wp:posOffset>212090</wp:posOffset>
            </wp:positionV>
            <wp:extent cx="939800" cy="939800"/>
            <wp:effectExtent l="19050" t="0" r="0" b="0"/>
            <wp:wrapNone/>
            <wp:docPr id="1" name="Image 0" descr="Dé Bla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é Blan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A5B" w:rsidRDefault="00B54A5B" w:rsidP="002C340E">
      <w:pPr>
        <w:overflowPunct/>
        <w:textAlignment w:val="auto"/>
        <w:rPr>
          <w:rFonts w:asciiTheme="minorHAnsi" w:hAnsiTheme="minorHAnsi"/>
          <w:sz w:val="28"/>
          <w:szCs w:val="28"/>
        </w:rPr>
      </w:pPr>
    </w:p>
    <w:p w:rsidR="00B54A5B" w:rsidRPr="00B54A5B" w:rsidRDefault="00B54A5B" w:rsidP="002C340E">
      <w:pPr>
        <w:overflowPunct/>
        <w:textAlignment w:val="auto"/>
        <w:rPr>
          <w:rFonts w:asciiTheme="minorHAnsi" w:hAnsiTheme="minorHAnsi"/>
          <w:sz w:val="28"/>
          <w:szCs w:val="28"/>
        </w:rPr>
      </w:pPr>
    </w:p>
    <w:p w:rsidR="00012B57" w:rsidRDefault="00625E73" w:rsidP="002C340E">
      <w:pPr>
        <w:overflowPunct/>
        <w:textAlignment w:val="auto"/>
        <w:rPr>
          <w:rFonts w:asciiTheme="minorHAnsi" w:hAnsiTheme="minorHAnsi"/>
          <w:i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fldChar w:fldCharType="begin"/>
      </w:r>
      <w:r w:rsidR="00CB71BF" w:rsidRPr="00B54A5B">
        <w:rPr>
          <w:rFonts w:asciiTheme="minorHAnsi" w:hAnsiTheme="minorHAnsi"/>
          <w:sz w:val="28"/>
          <w:szCs w:val="28"/>
        </w:rPr>
        <w:instrText xml:space="preserve"> eq \x(Activité 2)</w:instrText>
      </w:r>
      <w:r w:rsidRPr="00B54A5B">
        <w:rPr>
          <w:rFonts w:asciiTheme="minorHAnsi" w:hAnsiTheme="minorHAnsi"/>
          <w:sz w:val="28"/>
          <w:szCs w:val="28"/>
        </w:rPr>
        <w:fldChar w:fldCharType="end"/>
      </w:r>
      <w:r w:rsidR="00CB71BF" w:rsidRPr="00B54A5B">
        <w:rPr>
          <w:rFonts w:asciiTheme="minorHAnsi" w:hAnsiTheme="minorHAnsi"/>
          <w:sz w:val="28"/>
          <w:szCs w:val="28"/>
        </w:rPr>
        <w:t xml:space="preserve"> </w:t>
      </w:r>
      <w:r w:rsidR="00CB71BF" w:rsidRPr="00B54A5B">
        <w:rPr>
          <w:rFonts w:asciiTheme="minorHAnsi" w:hAnsiTheme="minorHAnsi"/>
          <w:i/>
          <w:sz w:val="28"/>
          <w:szCs w:val="28"/>
        </w:rPr>
        <w:t>On lance un dé ?...</w:t>
      </w:r>
    </w:p>
    <w:p w:rsidR="006649B3" w:rsidRPr="00B54A5B" w:rsidRDefault="006649B3" w:rsidP="002C340E">
      <w:pPr>
        <w:overflowPunct/>
        <w:textAlignment w:val="auto"/>
        <w:rPr>
          <w:rFonts w:asciiTheme="minorHAnsi" w:hAnsiTheme="minorHAnsi"/>
          <w:sz w:val="28"/>
          <w:szCs w:val="28"/>
        </w:rPr>
      </w:pPr>
    </w:p>
    <w:p w:rsidR="00CB71BF" w:rsidRPr="00B54A5B" w:rsidRDefault="00CB71BF" w:rsidP="002C340E">
      <w:pPr>
        <w:overflowPunct/>
        <w:textAlignment w:val="auto"/>
        <w:rPr>
          <w:rFonts w:asciiTheme="minorHAnsi" w:hAnsiTheme="minorHAnsi"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t>On dispose d’un dé cubique « bien équilibré », san</w:t>
      </w:r>
      <w:r w:rsidR="000F117A" w:rsidRPr="00B54A5B">
        <w:rPr>
          <w:rFonts w:asciiTheme="minorHAnsi" w:hAnsiTheme="minorHAnsi"/>
          <w:sz w:val="28"/>
          <w:szCs w:val="28"/>
        </w:rPr>
        <w:t>s</w:t>
      </w:r>
      <w:r w:rsidRPr="00B54A5B">
        <w:rPr>
          <w:rFonts w:asciiTheme="minorHAnsi" w:hAnsiTheme="minorHAnsi"/>
          <w:sz w:val="28"/>
          <w:szCs w:val="28"/>
        </w:rPr>
        <w:t xml:space="preserve"> défaut, sur les faces duquel sont inscrits les </w:t>
      </w:r>
      <w:r w:rsidR="00EE15EF" w:rsidRPr="00B54A5B">
        <w:rPr>
          <w:rFonts w:asciiTheme="minorHAnsi" w:hAnsiTheme="minorHAnsi"/>
          <w:sz w:val="28"/>
          <w:szCs w:val="28"/>
        </w:rPr>
        <w:t>nomb</w:t>
      </w:r>
      <w:r w:rsidRPr="00B54A5B">
        <w:rPr>
          <w:rFonts w:asciiTheme="minorHAnsi" w:hAnsiTheme="minorHAnsi"/>
          <w:sz w:val="28"/>
          <w:szCs w:val="28"/>
        </w:rPr>
        <w:t>res : 1, 2, 3, 4, 5 et 6.</w:t>
      </w:r>
    </w:p>
    <w:p w:rsidR="00CB71BF" w:rsidRPr="00B54A5B" w:rsidRDefault="00CB71BF" w:rsidP="002C340E">
      <w:pPr>
        <w:overflowPunct/>
        <w:textAlignment w:val="auto"/>
        <w:rPr>
          <w:rFonts w:asciiTheme="minorHAnsi" w:hAnsiTheme="minorHAnsi"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t>On lance ce dé sur une grande table, et on lit la face supérieure.</w:t>
      </w:r>
    </w:p>
    <w:p w:rsidR="00012B57" w:rsidRDefault="00CB71BF" w:rsidP="002C340E">
      <w:pPr>
        <w:overflowPunct/>
        <w:textAlignment w:val="auto"/>
        <w:rPr>
          <w:rFonts w:asciiTheme="minorHAnsi" w:hAnsiTheme="minorHAnsi"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t xml:space="preserve">On suppose ici que les conditions de l’expérience sont telles que le dé ne peut pas être </w:t>
      </w:r>
      <w:r w:rsidR="000F117A" w:rsidRPr="00B54A5B">
        <w:rPr>
          <w:rFonts w:asciiTheme="minorHAnsi" w:hAnsiTheme="minorHAnsi"/>
          <w:sz w:val="28"/>
          <w:szCs w:val="28"/>
        </w:rPr>
        <w:t>« </w:t>
      </w:r>
      <w:r w:rsidRPr="00B54A5B">
        <w:rPr>
          <w:rFonts w:asciiTheme="minorHAnsi" w:hAnsiTheme="minorHAnsi"/>
          <w:sz w:val="28"/>
          <w:szCs w:val="28"/>
        </w:rPr>
        <w:t>cassé</w:t>
      </w:r>
      <w:r w:rsidR="000F117A" w:rsidRPr="00B54A5B">
        <w:rPr>
          <w:rFonts w:asciiTheme="minorHAnsi" w:hAnsiTheme="minorHAnsi"/>
          <w:sz w:val="28"/>
          <w:szCs w:val="28"/>
        </w:rPr>
        <w:t> »</w:t>
      </w:r>
      <w:r w:rsidRPr="00B54A5B">
        <w:rPr>
          <w:rFonts w:asciiTheme="minorHAnsi" w:hAnsiTheme="minorHAnsi"/>
          <w:sz w:val="28"/>
          <w:szCs w:val="28"/>
        </w:rPr>
        <w:t>.</w:t>
      </w:r>
    </w:p>
    <w:p w:rsidR="00987B3D" w:rsidRPr="00B54A5B" w:rsidRDefault="00987B3D" w:rsidP="002C340E">
      <w:pPr>
        <w:overflowPunct/>
        <w:textAlignment w:val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92.95pt;margin-top:10.8pt;width:19.1pt;height:26.85pt;z-index:251666432;mso-width-relative:margin;mso-height-relative:margin" filled="f" stroked="f">
            <v:textbox>
              <w:txbxContent>
                <w:p w:rsidR="00EE15EF" w:rsidRPr="00B54A5B" w:rsidRDefault="00EE15EF">
                  <w:pPr>
                    <w:rPr>
                      <w:rFonts w:asciiTheme="minorHAnsi" w:hAnsiTheme="minorHAnsi"/>
                    </w:rPr>
                  </w:pPr>
                  <w:r w:rsidRPr="00B54A5B">
                    <w:rPr>
                      <w:rFonts w:asciiTheme="minorHAnsi" w:hAnsiTheme="minorHAnsi"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</w:p>
    <w:p w:rsidR="007B558A" w:rsidRPr="00B54A5B" w:rsidRDefault="00625E73" w:rsidP="000F117A">
      <w:pPr>
        <w:pStyle w:val="Paragraphedeliste"/>
        <w:numPr>
          <w:ilvl w:val="0"/>
          <w:numId w:val="43"/>
        </w:numPr>
        <w:overflowPunct/>
        <w:textAlignment w:val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pict>
          <v:shape id="_x0000_s1034" type="#_x0000_t202" style="position:absolute;left:0;text-align:left;margin-left:392.95pt;margin-top:16.8pt;width:19.1pt;height:26.85pt;z-index:251667456;mso-width-relative:margin;mso-height-relative:margin" filled="f" stroked="f">
            <v:textbox style="mso-next-textbox:#_x0000_s1034">
              <w:txbxContent>
                <w:p w:rsidR="00EE15EF" w:rsidRPr="00B54A5B" w:rsidRDefault="00EE15EF" w:rsidP="00EE15EF">
                  <w:pPr>
                    <w:rPr>
                      <w:rFonts w:asciiTheme="minorHAnsi" w:hAnsiTheme="minorHAnsi"/>
                      <w:sz w:val="28"/>
                      <w:szCs w:val="28"/>
                    </w:rPr>
                  </w:pPr>
                  <w:r w:rsidRPr="00B54A5B">
                    <w:rPr>
                      <w:rFonts w:asciiTheme="minorHAnsi" w:hAnsiTheme="minorHAnsi"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8"/>
          <w:szCs w:val="28"/>
        </w:rPr>
        <w:pict>
          <v:group id="_x0000_s1041" style="position:absolute;left:0;text-align:left;margin-left:204.5pt;margin-top:7.9pt;width:185.5pt;height:113.95pt;z-index:251683840" coordorigin="5060,12935" coordsize="3710,227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5060;top:12935;width:3710;height:1182;flip:y" o:connectortype="straight" o:regroupid="1" strokeweight="1.25pt"/>
            <v:shape id="_x0000_s1027" type="#_x0000_t32" style="position:absolute;left:5110;top:13347;width:3660;height:770;flip:y" o:connectortype="straight" o:regroupid="1" strokeweight="1.25pt"/>
            <v:shape id="_x0000_s1028" type="#_x0000_t32" style="position:absolute;left:5060;top:13721;width:3710;height:419;flip:y" o:connectortype="straight" o:regroupid="1" strokeweight="1.25pt"/>
            <v:shape id="_x0000_s1029" type="#_x0000_t32" style="position:absolute;left:5110;top:14117;width:3660;height:23" o:connectortype="straight" o:regroupid="1" strokeweight="1.25pt"/>
            <v:shape id="_x0000_s1030" type="#_x0000_t32" style="position:absolute;left:5110;top:14117;width:3660;height:630" o:connectortype="straight" o:regroupid="1" strokeweight="1.25pt"/>
            <v:shape id="_x0000_s1031" type="#_x0000_t32" style="position:absolute;left:5060;top:14117;width:3710;height:1097" o:connectortype="straight" o:regroupid="1" strokeweight="1.25pt"/>
          </v:group>
        </w:pict>
      </w:r>
      <w:r w:rsidR="000F117A" w:rsidRPr="00B54A5B">
        <w:rPr>
          <w:rFonts w:asciiTheme="minorHAnsi" w:hAnsiTheme="minorHAnsi"/>
          <w:sz w:val="28"/>
          <w:szCs w:val="28"/>
        </w:rPr>
        <w:t xml:space="preserve">Recopier l’arbre des </w:t>
      </w:r>
    </w:p>
    <w:p w:rsidR="000F117A" w:rsidRPr="00B54A5B" w:rsidRDefault="000F117A" w:rsidP="007B558A">
      <w:pPr>
        <w:pStyle w:val="Paragraphedeliste"/>
        <w:overflowPunct/>
        <w:textAlignment w:val="auto"/>
        <w:rPr>
          <w:rFonts w:asciiTheme="minorHAnsi" w:hAnsiTheme="minorHAnsi"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t>possibilités ci-contre</w:t>
      </w:r>
    </w:p>
    <w:p w:rsidR="007B558A" w:rsidRPr="00B54A5B" w:rsidRDefault="00625E73" w:rsidP="000F117A">
      <w:pPr>
        <w:pStyle w:val="Paragraphedeliste"/>
        <w:overflowPunct/>
        <w:textAlignment w:val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pict>
          <v:shape id="_x0000_s1036" type="#_x0000_t202" style="position:absolute;left:0;text-align:left;margin-left:392.95pt;margin-top:.1pt;width:19.1pt;height:26.85pt;z-index:251669504;mso-width-relative:margin;mso-height-relative:margin" filled="f" stroked="f">
            <v:textbox>
              <w:txbxContent>
                <w:p w:rsidR="00EE15EF" w:rsidRPr="00B54A5B" w:rsidRDefault="00EE15EF" w:rsidP="00EE15EF">
                  <w:pPr>
                    <w:rPr>
                      <w:rFonts w:asciiTheme="minorHAnsi" w:hAnsiTheme="minorHAnsi"/>
                      <w:sz w:val="28"/>
                      <w:szCs w:val="28"/>
                    </w:rPr>
                  </w:pPr>
                  <w:r w:rsidRPr="00B54A5B">
                    <w:rPr>
                      <w:rFonts w:asciiTheme="minorHAnsi" w:hAnsiTheme="minorHAnsi"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 w:rsidR="000F117A" w:rsidRPr="00B54A5B">
        <w:rPr>
          <w:rFonts w:asciiTheme="minorHAnsi" w:hAnsiTheme="minorHAnsi"/>
          <w:sz w:val="28"/>
          <w:szCs w:val="28"/>
        </w:rPr>
        <w:t>et indiquer la probabilité</w:t>
      </w:r>
    </w:p>
    <w:p w:rsidR="000F117A" w:rsidRPr="00B54A5B" w:rsidRDefault="00625E73" w:rsidP="000F117A">
      <w:pPr>
        <w:pStyle w:val="Paragraphedeliste"/>
        <w:overflowPunct/>
        <w:textAlignment w:val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pict>
          <v:shape id="_x0000_s1035" type="#_x0000_t202" style="position:absolute;left:0;text-align:left;margin-left:392.95pt;margin-top:.8pt;width:19.1pt;height:26.85pt;z-index:251668480;mso-width-relative:margin;mso-height-relative:margin" filled="f" stroked="f">
            <v:textbox>
              <w:txbxContent>
                <w:p w:rsidR="00EE15EF" w:rsidRPr="00B54A5B" w:rsidRDefault="00EE15EF" w:rsidP="00EE15EF">
                  <w:pPr>
                    <w:rPr>
                      <w:rFonts w:asciiTheme="minorHAnsi" w:hAnsiTheme="minorHAnsi"/>
                      <w:sz w:val="28"/>
                      <w:szCs w:val="28"/>
                    </w:rPr>
                  </w:pPr>
                  <w:r w:rsidRPr="00B54A5B">
                    <w:rPr>
                      <w:rFonts w:asciiTheme="minorHAnsi" w:hAnsiTheme="minorHAnsi"/>
                      <w:sz w:val="28"/>
                      <w:szCs w:val="28"/>
                    </w:rPr>
                    <w:t>4</w:t>
                  </w:r>
                </w:p>
              </w:txbxContent>
            </v:textbox>
          </v:shape>
        </w:pict>
      </w:r>
      <w:r w:rsidR="000F117A" w:rsidRPr="00B54A5B">
        <w:rPr>
          <w:rFonts w:asciiTheme="minorHAnsi" w:hAnsiTheme="minorHAnsi"/>
          <w:sz w:val="28"/>
          <w:szCs w:val="28"/>
        </w:rPr>
        <w:t>sur chaque branche.</w:t>
      </w:r>
    </w:p>
    <w:p w:rsidR="007B558A" w:rsidRPr="00B54A5B" w:rsidRDefault="000F117A" w:rsidP="000F117A">
      <w:pPr>
        <w:pStyle w:val="Paragraphedeliste"/>
        <w:overflowPunct/>
        <w:textAlignment w:val="auto"/>
        <w:rPr>
          <w:rFonts w:asciiTheme="minorHAnsi" w:hAnsiTheme="minorHAnsi"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t>Quelle est la somme de</w:t>
      </w:r>
    </w:p>
    <w:p w:rsidR="000F117A" w:rsidRDefault="00625E73" w:rsidP="000F117A">
      <w:pPr>
        <w:pStyle w:val="Paragraphedeliste"/>
        <w:overflowPunct/>
        <w:textAlignment w:val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pict>
          <v:shape id="_x0000_s1037" type="#_x0000_t202" style="position:absolute;left:0;text-align:left;margin-left:392.95pt;margin-top:0;width:19.1pt;height:26.85pt;z-index:251670528;mso-width-relative:margin;mso-height-relative:margin" filled="f" stroked="f">
            <v:textbox>
              <w:txbxContent>
                <w:p w:rsidR="00EE15EF" w:rsidRPr="00B54A5B" w:rsidRDefault="00EE15EF" w:rsidP="00EE15EF">
                  <w:pPr>
                    <w:rPr>
                      <w:rFonts w:asciiTheme="minorHAnsi" w:hAnsiTheme="minorHAnsi"/>
                    </w:rPr>
                  </w:pPr>
                  <w:r w:rsidRPr="00B54A5B">
                    <w:rPr>
                      <w:rFonts w:asciiTheme="minorHAnsi" w:hAnsiTheme="minorHAnsi"/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  <w:r w:rsidR="000F117A" w:rsidRPr="00B54A5B">
        <w:rPr>
          <w:rFonts w:asciiTheme="minorHAnsi" w:hAnsiTheme="minorHAnsi"/>
          <w:sz w:val="28"/>
          <w:szCs w:val="28"/>
        </w:rPr>
        <w:t>toutes ces probabilités ?</w:t>
      </w:r>
    </w:p>
    <w:p w:rsidR="00987B3D" w:rsidRDefault="00987B3D" w:rsidP="000F117A">
      <w:pPr>
        <w:pStyle w:val="Paragraphedeliste"/>
        <w:overflowPunct/>
        <w:textAlignment w:val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pict>
          <v:shape id="_x0000_s1038" type="#_x0000_t202" style="position:absolute;left:0;text-align:left;margin-left:392.95pt;margin-top:9.75pt;width:19.1pt;height:26.85pt;z-index:251671552;mso-width-relative:margin;mso-height-relative:margin" filled="f" stroked="f">
            <v:textbox>
              <w:txbxContent>
                <w:p w:rsidR="00EE15EF" w:rsidRPr="00B54A5B" w:rsidRDefault="00EE15EF" w:rsidP="00EE15EF">
                  <w:pPr>
                    <w:rPr>
                      <w:rFonts w:asciiTheme="minorHAnsi" w:hAnsiTheme="minorHAnsi"/>
                      <w:sz w:val="28"/>
                      <w:szCs w:val="28"/>
                    </w:rPr>
                  </w:pPr>
                  <w:r w:rsidRPr="00B54A5B">
                    <w:rPr>
                      <w:rFonts w:asciiTheme="minorHAnsi" w:hAnsiTheme="minorHAnsi"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</w:p>
    <w:p w:rsidR="00B54A5B" w:rsidRDefault="00B54A5B" w:rsidP="000F117A">
      <w:pPr>
        <w:pStyle w:val="Paragraphedeliste"/>
        <w:overflowPunct/>
        <w:textAlignment w:val="auto"/>
        <w:rPr>
          <w:rFonts w:asciiTheme="minorHAnsi" w:hAnsiTheme="minorHAnsi"/>
          <w:sz w:val="28"/>
          <w:szCs w:val="28"/>
        </w:rPr>
      </w:pPr>
    </w:p>
    <w:p w:rsidR="00B54A5B" w:rsidRDefault="000F117A" w:rsidP="00B54A5B">
      <w:pPr>
        <w:pStyle w:val="Paragraphedeliste"/>
        <w:numPr>
          <w:ilvl w:val="0"/>
          <w:numId w:val="43"/>
        </w:numPr>
        <w:overflowPunct/>
        <w:textAlignment w:val="auto"/>
        <w:rPr>
          <w:rFonts w:asciiTheme="minorHAnsi" w:hAnsiTheme="minorHAnsi"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lastRenderedPageBreak/>
        <w:t>L</w:t>
      </w:r>
      <w:r w:rsidR="00CF71C4">
        <w:rPr>
          <w:rFonts w:asciiTheme="minorHAnsi" w:hAnsiTheme="minorHAnsi"/>
          <w:sz w:val="28"/>
          <w:szCs w:val="28"/>
        </w:rPr>
        <w:t>ilia</w:t>
      </w:r>
      <w:r w:rsidRPr="00B54A5B">
        <w:rPr>
          <w:rFonts w:asciiTheme="minorHAnsi" w:hAnsiTheme="minorHAnsi"/>
          <w:sz w:val="28"/>
          <w:szCs w:val="28"/>
        </w:rPr>
        <w:t xml:space="preserve"> s’apprête à lancer le dé et souhaite obtenir un nombre pair.</w:t>
      </w:r>
    </w:p>
    <w:p w:rsidR="00CF71C4" w:rsidRPr="00B54A5B" w:rsidRDefault="00CF71C4" w:rsidP="00CF71C4">
      <w:pPr>
        <w:pStyle w:val="Paragraphedeliste"/>
        <w:overflowPunct/>
        <w:textAlignment w:val="auto"/>
        <w:rPr>
          <w:rFonts w:asciiTheme="minorHAnsi" w:hAnsiTheme="minorHAnsi"/>
          <w:sz w:val="28"/>
          <w:szCs w:val="28"/>
        </w:rPr>
      </w:pPr>
    </w:p>
    <w:p w:rsidR="000F117A" w:rsidRPr="00B54A5B" w:rsidRDefault="000F117A" w:rsidP="000F117A">
      <w:pPr>
        <w:pStyle w:val="Paragraphedeliste"/>
        <w:numPr>
          <w:ilvl w:val="0"/>
          <w:numId w:val="44"/>
        </w:numPr>
        <w:overflowPunct/>
        <w:textAlignment w:val="auto"/>
        <w:rPr>
          <w:rFonts w:asciiTheme="minorHAnsi" w:hAnsiTheme="minorHAnsi"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t>Quels résultats, c'est-à-dire quelles issues, permettront de réaliser son souhait ?</w:t>
      </w:r>
    </w:p>
    <w:p w:rsidR="000F117A" w:rsidRPr="00B54A5B" w:rsidRDefault="000F117A" w:rsidP="000F117A">
      <w:pPr>
        <w:pStyle w:val="Paragraphedeliste"/>
        <w:overflowPunct/>
        <w:ind w:left="1080"/>
        <w:textAlignment w:val="auto"/>
        <w:rPr>
          <w:rFonts w:asciiTheme="minorHAnsi" w:hAnsiTheme="minorHAnsi"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t xml:space="preserve">On dit que ces issues réalisent </w:t>
      </w:r>
      <w:r w:rsidRPr="00B54A5B">
        <w:rPr>
          <w:rFonts w:asciiTheme="minorHAnsi" w:hAnsiTheme="minorHAnsi"/>
          <w:b/>
          <w:sz w:val="28"/>
          <w:szCs w:val="28"/>
        </w:rPr>
        <w:t>l’évènement P : « Sortie d’un nombre pair »</w:t>
      </w:r>
      <w:r w:rsidRPr="00B54A5B">
        <w:rPr>
          <w:rFonts w:asciiTheme="minorHAnsi" w:hAnsiTheme="minorHAnsi"/>
          <w:sz w:val="28"/>
          <w:szCs w:val="28"/>
        </w:rPr>
        <w:t>.</w:t>
      </w:r>
    </w:p>
    <w:p w:rsidR="000F117A" w:rsidRDefault="000F117A" w:rsidP="000F117A">
      <w:pPr>
        <w:pStyle w:val="Paragraphedeliste"/>
        <w:numPr>
          <w:ilvl w:val="0"/>
          <w:numId w:val="44"/>
        </w:numPr>
        <w:overflowPunct/>
        <w:textAlignment w:val="auto"/>
        <w:rPr>
          <w:rFonts w:asciiTheme="minorHAnsi" w:hAnsiTheme="minorHAnsi"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t>Quelle est la probabilité que le souhait de L</w:t>
      </w:r>
      <w:r w:rsidR="00CF71C4">
        <w:rPr>
          <w:rFonts w:asciiTheme="minorHAnsi" w:hAnsiTheme="minorHAnsi"/>
          <w:sz w:val="28"/>
          <w:szCs w:val="28"/>
        </w:rPr>
        <w:t>ilia</w:t>
      </w:r>
      <w:r w:rsidRPr="00B54A5B">
        <w:rPr>
          <w:rFonts w:asciiTheme="minorHAnsi" w:hAnsiTheme="minorHAnsi"/>
          <w:sz w:val="28"/>
          <w:szCs w:val="28"/>
        </w:rPr>
        <w:t xml:space="preserve"> se réalise ?</w:t>
      </w:r>
    </w:p>
    <w:p w:rsidR="00B54A5B" w:rsidRPr="00B54A5B" w:rsidRDefault="00B54A5B" w:rsidP="00B54A5B">
      <w:pPr>
        <w:pStyle w:val="Paragraphedeliste"/>
        <w:overflowPunct/>
        <w:ind w:left="1080"/>
        <w:textAlignment w:val="auto"/>
        <w:rPr>
          <w:rFonts w:asciiTheme="minorHAnsi" w:hAnsiTheme="minorHAnsi"/>
          <w:sz w:val="28"/>
          <w:szCs w:val="28"/>
        </w:rPr>
      </w:pPr>
    </w:p>
    <w:p w:rsidR="00B54A5B" w:rsidRDefault="000F117A" w:rsidP="00B54A5B">
      <w:pPr>
        <w:pStyle w:val="Paragraphedeliste"/>
        <w:numPr>
          <w:ilvl w:val="0"/>
          <w:numId w:val="43"/>
        </w:numPr>
        <w:overflowPunct/>
        <w:textAlignment w:val="auto"/>
        <w:rPr>
          <w:rFonts w:asciiTheme="minorHAnsi" w:hAnsiTheme="minorHAnsi"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t>Quelle est la probabilité de chacun des évènements suivants :</w:t>
      </w:r>
    </w:p>
    <w:p w:rsidR="00CF71C4" w:rsidRPr="00B54A5B" w:rsidRDefault="00CF71C4" w:rsidP="00CF71C4">
      <w:pPr>
        <w:pStyle w:val="Paragraphedeliste"/>
        <w:overflowPunct/>
        <w:textAlignment w:val="auto"/>
        <w:rPr>
          <w:rFonts w:asciiTheme="minorHAnsi" w:hAnsiTheme="minorHAnsi"/>
          <w:sz w:val="28"/>
          <w:szCs w:val="28"/>
        </w:rPr>
      </w:pPr>
    </w:p>
    <w:p w:rsidR="000F117A" w:rsidRPr="00B54A5B" w:rsidRDefault="000F117A" w:rsidP="000F117A">
      <w:pPr>
        <w:pStyle w:val="Paragraphedeliste"/>
        <w:numPr>
          <w:ilvl w:val="0"/>
          <w:numId w:val="45"/>
        </w:numPr>
        <w:overflowPunct/>
        <w:textAlignment w:val="auto"/>
        <w:rPr>
          <w:rFonts w:asciiTheme="minorHAnsi" w:hAnsiTheme="minorHAnsi"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t>« Obtenir un nombre strictement inférieur à 5 ».</w:t>
      </w:r>
    </w:p>
    <w:p w:rsidR="000F117A" w:rsidRPr="00B54A5B" w:rsidRDefault="000F117A" w:rsidP="000F117A">
      <w:pPr>
        <w:pStyle w:val="Paragraphedeliste"/>
        <w:numPr>
          <w:ilvl w:val="0"/>
          <w:numId w:val="45"/>
        </w:numPr>
        <w:overflowPunct/>
        <w:textAlignment w:val="auto"/>
        <w:rPr>
          <w:rFonts w:asciiTheme="minorHAnsi" w:hAnsiTheme="minorHAnsi"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t>« Obtenir un nombre compris entre 2 et 4 ».</w:t>
      </w:r>
    </w:p>
    <w:p w:rsidR="000F117A" w:rsidRPr="00B54A5B" w:rsidRDefault="000F117A" w:rsidP="000F117A">
      <w:pPr>
        <w:pStyle w:val="Paragraphedeliste"/>
        <w:numPr>
          <w:ilvl w:val="0"/>
          <w:numId w:val="45"/>
        </w:numPr>
        <w:overflowPunct/>
        <w:textAlignment w:val="auto"/>
        <w:rPr>
          <w:rFonts w:asciiTheme="minorHAnsi" w:hAnsiTheme="minorHAnsi"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t>« Obtenir un nombre compris entre 1 et 6 ».</w:t>
      </w:r>
    </w:p>
    <w:p w:rsidR="000F117A" w:rsidRPr="00B54A5B" w:rsidRDefault="000F117A" w:rsidP="000F117A">
      <w:pPr>
        <w:pStyle w:val="Paragraphedeliste"/>
        <w:numPr>
          <w:ilvl w:val="0"/>
          <w:numId w:val="45"/>
        </w:numPr>
        <w:overflowPunct/>
        <w:textAlignment w:val="auto"/>
        <w:rPr>
          <w:rFonts w:asciiTheme="minorHAnsi" w:hAnsiTheme="minorHAnsi"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t>« Obtenir le 7 ».</w:t>
      </w:r>
    </w:p>
    <w:p w:rsidR="000F117A" w:rsidRPr="00B54A5B" w:rsidRDefault="000F117A" w:rsidP="000F117A">
      <w:pPr>
        <w:pStyle w:val="Paragraphedeliste"/>
        <w:numPr>
          <w:ilvl w:val="0"/>
          <w:numId w:val="45"/>
        </w:numPr>
        <w:overflowPunct/>
        <w:textAlignment w:val="auto"/>
        <w:rPr>
          <w:rFonts w:asciiTheme="minorHAnsi" w:hAnsiTheme="minorHAnsi"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t>« Obtenir nu nombre strictement compris entre 3 et 6 ».</w:t>
      </w:r>
    </w:p>
    <w:p w:rsidR="00B54A5B" w:rsidRDefault="00B54A5B" w:rsidP="00147CF4">
      <w:pPr>
        <w:overflowPunct/>
        <w:textAlignment w:val="auto"/>
        <w:rPr>
          <w:rFonts w:asciiTheme="minorHAnsi" w:hAnsiTheme="minorHAnsi"/>
          <w:sz w:val="28"/>
          <w:szCs w:val="28"/>
        </w:rPr>
      </w:pPr>
    </w:p>
    <w:p w:rsidR="00B54A5B" w:rsidRDefault="00B54A5B" w:rsidP="00147CF4">
      <w:pPr>
        <w:overflowPunct/>
        <w:textAlignment w:val="auto"/>
        <w:rPr>
          <w:rFonts w:asciiTheme="minorHAnsi" w:hAnsiTheme="minorHAnsi"/>
          <w:sz w:val="28"/>
          <w:szCs w:val="28"/>
        </w:rPr>
      </w:pPr>
    </w:p>
    <w:p w:rsidR="00B54A5B" w:rsidRPr="00B54A5B" w:rsidRDefault="00B54A5B" w:rsidP="00147CF4">
      <w:pPr>
        <w:overflowPunct/>
        <w:textAlignment w:val="auto"/>
        <w:rPr>
          <w:rFonts w:asciiTheme="minorHAnsi" w:hAnsiTheme="minorHAnsi"/>
          <w:sz w:val="28"/>
          <w:szCs w:val="28"/>
        </w:rPr>
      </w:pPr>
    </w:p>
    <w:p w:rsidR="00147CF4" w:rsidRDefault="00625E73" w:rsidP="00147CF4">
      <w:pPr>
        <w:overflowPunct/>
        <w:textAlignment w:val="auto"/>
        <w:rPr>
          <w:rFonts w:asciiTheme="minorHAnsi" w:hAnsiTheme="minorHAnsi"/>
          <w:i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fldChar w:fldCharType="begin"/>
      </w:r>
      <w:r w:rsidR="00633CFE" w:rsidRPr="00B54A5B">
        <w:rPr>
          <w:rFonts w:asciiTheme="minorHAnsi" w:hAnsiTheme="minorHAnsi"/>
          <w:sz w:val="28"/>
          <w:szCs w:val="28"/>
        </w:rPr>
        <w:instrText xml:space="preserve"> eq \x(Activité 3)</w:instrText>
      </w:r>
      <w:r w:rsidRPr="00B54A5B">
        <w:rPr>
          <w:rFonts w:asciiTheme="minorHAnsi" w:hAnsiTheme="minorHAnsi"/>
          <w:sz w:val="28"/>
          <w:szCs w:val="28"/>
        </w:rPr>
        <w:fldChar w:fldCharType="end"/>
      </w:r>
      <w:r w:rsidR="00633CFE" w:rsidRPr="00B54A5B">
        <w:rPr>
          <w:rFonts w:asciiTheme="minorHAnsi" w:hAnsiTheme="minorHAnsi"/>
          <w:sz w:val="28"/>
          <w:szCs w:val="28"/>
        </w:rPr>
        <w:t xml:space="preserve"> </w:t>
      </w:r>
      <w:r w:rsidR="00633CFE" w:rsidRPr="00B54A5B">
        <w:rPr>
          <w:rFonts w:asciiTheme="minorHAnsi" w:hAnsiTheme="minorHAnsi"/>
          <w:i/>
          <w:sz w:val="28"/>
          <w:szCs w:val="28"/>
        </w:rPr>
        <w:t>On joue aux dés ?...</w:t>
      </w:r>
    </w:p>
    <w:p w:rsidR="000E6BAF" w:rsidRPr="00B54A5B" w:rsidRDefault="000E6BAF" w:rsidP="00147CF4">
      <w:pPr>
        <w:overflowPunct/>
        <w:textAlignment w:val="auto"/>
        <w:rPr>
          <w:rFonts w:asciiTheme="minorHAnsi" w:hAnsiTheme="minorHAnsi"/>
          <w:i/>
          <w:sz w:val="28"/>
          <w:szCs w:val="28"/>
        </w:rPr>
      </w:pPr>
    </w:p>
    <w:p w:rsidR="00147CF4" w:rsidRDefault="006B5214" w:rsidP="00147CF4">
      <w:pPr>
        <w:overflowPunct/>
        <w:textAlignment w:val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Sébastien</w:t>
      </w:r>
      <w:r w:rsidR="00147CF4" w:rsidRPr="00B54A5B">
        <w:rPr>
          <w:rFonts w:asciiTheme="minorHAnsi" w:hAnsiTheme="minorHAnsi"/>
          <w:sz w:val="28"/>
          <w:szCs w:val="28"/>
        </w:rPr>
        <w:t xml:space="preserve"> et </w:t>
      </w:r>
      <w:r>
        <w:rPr>
          <w:rFonts w:asciiTheme="minorHAnsi" w:hAnsiTheme="minorHAnsi"/>
          <w:sz w:val="28"/>
          <w:szCs w:val="28"/>
        </w:rPr>
        <w:t>Marco</w:t>
      </w:r>
      <w:r w:rsidR="00147CF4" w:rsidRPr="00B54A5B">
        <w:rPr>
          <w:rFonts w:asciiTheme="minorHAnsi" w:hAnsiTheme="minorHAnsi"/>
          <w:sz w:val="28"/>
          <w:szCs w:val="28"/>
        </w:rPr>
        <w:t xml:space="preserve"> s'intéressent à</w:t>
      </w:r>
      <w:r w:rsidR="00B54A5B">
        <w:rPr>
          <w:rFonts w:asciiTheme="minorHAnsi" w:hAnsiTheme="minorHAnsi"/>
          <w:sz w:val="28"/>
          <w:szCs w:val="28"/>
        </w:rPr>
        <w:t xml:space="preserve"> la somme des résultats obtenus</w:t>
      </w:r>
      <w:r w:rsidR="00567429">
        <w:rPr>
          <w:rFonts w:asciiTheme="minorHAnsi" w:hAnsiTheme="minorHAnsi"/>
          <w:sz w:val="28"/>
          <w:szCs w:val="28"/>
        </w:rPr>
        <w:t xml:space="preserve"> </w:t>
      </w:r>
      <w:r w:rsidR="00147CF4" w:rsidRPr="00B54A5B">
        <w:rPr>
          <w:rFonts w:asciiTheme="minorHAnsi" w:hAnsiTheme="minorHAnsi"/>
          <w:sz w:val="28"/>
          <w:szCs w:val="28"/>
        </w:rPr>
        <w:t>lorsqu'on lance un dé</w:t>
      </w:r>
      <w:r w:rsidR="00633CFE" w:rsidRPr="00B54A5B">
        <w:rPr>
          <w:rFonts w:asciiTheme="minorHAnsi" w:hAnsiTheme="minorHAnsi"/>
          <w:sz w:val="28"/>
          <w:szCs w:val="28"/>
        </w:rPr>
        <w:t xml:space="preserve"> </w:t>
      </w:r>
      <w:r w:rsidR="00147CF4" w:rsidRPr="00B54A5B">
        <w:rPr>
          <w:rFonts w:asciiTheme="minorHAnsi" w:hAnsiTheme="minorHAnsi"/>
          <w:sz w:val="28"/>
          <w:szCs w:val="28"/>
        </w:rPr>
        <w:t>cubique non truqué deux fois de suite.</w:t>
      </w:r>
    </w:p>
    <w:p w:rsidR="00B54A5B" w:rsidRPr="00B54A5B" w:rsidRDefault="00B54A5B" w:rsidP="00147CF4">
      <w:pPr>
        <w:overflowPunct/>
        <w:textAlignment w:val="auto"/>
        <w:rPr>
          <w:rFonts w:asciiTheme="minorHAnsi" w:hAnsiTheme="minorHAnsi"/>
          <w:sz w:val="28"/>
          <w:szCs w:val="28"/>
        </w:rPr>
      </w:pPr>
    </w:p>
    <w:p w:rsidR="00147CF4" w:rsidRPr="00B54A5B" w:rsidRDefault="00147CF4" w:rsidP="00633CFE">
      <w:pPr>
        <w:pStyle w:val="Paragraphedeliste"/>
        <w:numPr>
          <w:ilvl w:val="0"/>
          <w:numId w:val="46"/>
        </w:numPr>
        <w:overflowPunct/>
        <w:textAlignment w:val="auto"/>
        <w:rPr>
          <w:rFonts w:asciiTheme="minorHAnsi" w:hAnsiTheme="minorHAnsi"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t>Donne</w:t>
      </w:r>
      <w:r w:rsidR="00633CFE" w:rsidRPr="00B54A5B">
        <w:rPr>
          <w:rFonts w:asciiTheme="minorHAnsi" w:hAnsiTheme="minorHAnsi"/>
          <w:sz w:val="28"/>
          <w:szCs w:val="28"/>
        </w:rPr>
        <w:t>r</w:t>
      </w:r>
      <w:r w:rsidRPr="00B54A5B">
        <w:rPr>
          <w:rFonts w:asciiTheme="minorHAnsi" w:hAnsiTheme="minorHAnsi"/>
          <w:sz w:val="28"/>
          <w:szCs w:val="28"/>
        </w:rPr>
        <w:t xml:space="preserve"> toutes les valeurs possibles pour la somme.</w:t>
      </w:r>
    </w:p>
    <w:p w:rsidR="00147CF4" w:rsidRPr="00B54A5B" w:rsidRDefault="006B5214" w:rsidP="00633CFE">
      <w:pPr>
        <w:pStyle w:val="Paragraphedeliste"/>
        <w:numPr>
          <w:ilvl w:val="0"/>
          <w:numId w:val="46"/>
        </w:numPr>
        <w:overflowPunct/>
        <w:textAlignment w:val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Marco</w:t>
      </w:r>
      <w:r w:rsidR="00147CF4" w:rsidRPr="00B54A5B">
        <w:rPr>
          <w:rFonts w:asciiTheme="minorHAnsi" w:hAnsiTheme="minorHAnsi"/>
          <w:sz w:val="28"/>
          <w:szCs w:val="28"/>
        </w:rPr>
        <w:t xml:space="preserve"> pense qu'il y a autant de chances d'obtenir chacune de ces valeurs.</w:t>
      </w:r>
    </w:p>
    <w:p w:rsidR="00147CF4" w:rsidRPr="00B54A5B" w:rsidRDefault="00147CF4" w:rsidP="00633CFE">
      <w:pPr>
        <w:overflowPunct/>
        <w:ind w:firstLine="708"/>
        <w:textAlignment w:val="auto"/>
        <w:rPr>
          <w:rFonts w:asciiTheme="minorHAnsi" w:hAnsiTheme="minorHAnsi"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t>Qu'en pense</w:t>
      </w:r>
      <w:r w:rsidR="00633CFE" w:rsidRPr="00B54A5B">
        <w:rPr>
          <w:rFonts w:asciiTheme="minorHAnsi" w:hAnsiTheme="minorHAnsi"/>
          <w:sz w:val="28"/>
          <w:szCs w:val="28"/>
        </w:rPr>
        <w:t xml:space="preserve">r </w:t>
      </w:r>
      <w:r w:rsidRPr="00B54A5B">
        <w:rPr>
          <w:rFonts w:asciiTheme="minorHAnsi" w:hAnsiTheme="minorHAnsi"/>
          <w:sz w:val="28"/>
          <w:szCs w:val="28"/>
        </w:rPr>
        <w:t>? Donne</w:t>
      </w:r>
      <w:r w:rsidR="00633CFE" w:rsidRPr="00B54A5B">
        <w:rPr>
          <w:rFonts w:asciiTheme="minorHAnsi" w:hAnsiTheme="minorHAnsi"/>
          <w:sz w:val="28"/>
          <w:szCs w:val="28"/>
        </w:rPr>
        <w:t>r</w:t>
      </w:r>
      <w:r w:rsidRPr="00B54A5B">
        <w:rPr>
          <w:rFonts w:asciiTheme="minorHAnsi" w:hAnsiTheme="minorHAnsi"/>
          <w:sz w:val="28"/>
          <w:szCs w:val="28"/>
        </w:rPr>
        <w:t xml:space="preserve"> un argument simple.</w:t>
      </w:r>
    </w:p>
    <w:p w:rsidR="00B54A5B" w:rsidRPr="001A67A1" w:rsidRDefault="006B5214" w:rsidP="00633CFE">
      <w:pPr>
        <w:pStyle w:val="Paragraphedeliste"/>
        <w:numPr>
          <w:ilvl w:val="0"/>
          <w:numId w:val="46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t>Sébastien</w:t>
      </w:r>
      <w:r w:rsidR="00633CFE" w:rsidRPr="00B54A5B">
        <w:rPr>
          <w:rFonts w:asciiTheme="minorHAnsi" w:hAnsiTheme="minorHAnsi" w:cs="BitstreamVeraSans-Roman"/>
          <w:sz w:val="28"/>
          <w:szCs w:val="28"/>
        </w:rPr>
        <w:t xml:space="preserve"> a commencé à schématiser les différentes possibilités à l'aide</w:t>
      </w:r>
      <w:r w:rsidR="001A67A1">
        <w:rPr>
          <w:rFonts w:asciiTheme="minorHAnsi" w:hAnsiTheme="minorHAnsi" w:cs="BitstreamVeraSans-Roman"/>
          <w:sz w:val="28"/>
          <w:szCs w:val="28"/>
        </w:rPr>
        <w:t xml:space="preserve"> </w:t>
      </w:r>
      <w:r w:rsidR="00633CFE" w:rsidRPr="001A67A1">
        <w:rPr>
          <w:rFonts w:asciiTheme="minorHAnsi" w:hAnsiTheme="minorHAnsi" w:cs="BitstreamVeraSans-Roman"/>
          <w:sz w:val="28"/>
          <w:szCs w:val="28"/>
        </w:rPr>
        <w:t xml:space="preserve">d'un </w:t>
      </w:r>
      <w:r>
        <w:rPr>
          <w:rFonts w:asciiTheme="minorHAnsi" w:hAnsiTheme="minorHAnsi" w:cs="BitstreamVeraSans-Roman"/>
          <w:sz w:val="28"/>
          <w:szCs w:val="28"/>
        </w:rPr>
        <w:t>"</w:t>
      </w:r>
      <w:r w:rsidR="00633CFE" w:rsidRPr="001A67A1">
        <w:rPr>
          <w:rFonts w:asciiTheme="minorHAnsi" w:hAnsiTheme="minorHAnsi" w:cs="BitstreamVeraSans-Roman"/>
          <w:sz w:val="28"/>
          <w:szCs w:val="28"/>
        </w:rPr>
        <w:t>arbre</w:t>
      </w:r>
      <w:r>
        <w:rPr>
          <w:rFonts w:asciiTheme="minorHAnsi" w:hAnsiTheme="minorHAnsi" w:cs="BitstreamVeraSans-Roman"/>
          <w:sz w:val="28"/>
          <w:szCs w:val="28"/>
        </w:rPr>
        <w:t>"</w:t>
      </w:r>
      <w:r w:rsidR="00633CFE" w:rsidRPr="001A67A1">
        <w:rPr>
          <w:rFonts w:asciiTheme="minorHAnsi" w:hAnsiTheme="minorHAnsi" w:cs="BitstreamVeraSans-Roman"/>
          <w:sz w:val="28"/>
          <w:szCs w:val="28"/>
        </w:rPr>
        <w:t>. Recopier et compléter cet « arbre » :</w:t>
      </w:r>
    </w:p>
    <w:p w:rsidR="00CE15AA" w:rsidRDefault="00CE15AA" w:rsidP="00633CFE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B54A5B" w:rsidRDefault="00B54A5B" w:rsidP="00633CFE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25400</wp:posOffset>
            </wp:positionV>
            <wp:extent cx="6387737" cy="1035050"/>
            <wp:effectExtent l="19050" t="19050" r="13063" b="1270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737" cy="1035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4A5B" w:rsidRPr="00B54A5B" w:rsidRDefault="00B54A5B" w:rsidP="00633CFE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066AD8" w:rsidRPr="00B54A5B" w:rsidRDefault="00066AD8" w:rsidP="00066AD8">
      <w:pPr>
        <w:pStyle w:val="Paragraphedeliste"/>
        <w:overflowPunct/>
        <w:textAlignment w:val="auto"/>
        <w:rPr>
          <w:rFonts w:asciiTheme="minorHAnsi" w:hAnsiTheme="minorHAnsi"/>
          <w:sz w:val="28"/>
          <w:szCs w:val="28"/>
        </w:rPr>
      </w:pPr>
    </w:p>
    <w:p w:rsidR="00066AD8" w:rsidRPr="00B54A5B" w:rsidRDefault="00066AD8" w:rsidP="00066AD8">
      <w:pPr>
        <w:pStyle w:val="Paragraphedeliste"/>
        <w:overflowPunct/>
        <w:textAlignment w:val="auto"/>
        <w:rPr>
          <w:rFonts w:asciiTheme="minorHAnsi" w:hAnsiTheme="minorHAnsi"/>
          <w:sz w:val="28"/>
          <w:szCs w:val="28"/>
        </w:rPr>
      </w:pPr>
    </w:p>
    <w:p w:rsidR="00066AD8" w:rsidRPr="00B54A5B" w:rsidRDefault="00066AD8" w:rsidP="00066AD8">
      <w:pPr>
        <w:pStyle w:val="Paragraphedeliste"/>
        <w:overflowPunct/>
        <w:textAlignment w:val="auto"/>
        <w:rPr>
          <w:rFonts w:asciiTheme="minorHAnsi" w:hAnsiTheme="minorHAnsi"/>
          <w:sz w:val="28"/>
          <w:szCs w:val="28"/>
        </w:rPr>
      </w:pPr>
    </w:p>
    <w:p w:rsidR="00066AD8" w:rsidRPr="00B54A5B" w:rsidRDefault="00066AD8" w:rsidP="00066AD8">
      <w:pPr>
        <w:pStyle w:val="Paragraphedeliste"/>
        <w:overflowPunct/>
        <w:textAlignment w:val="auto"/>
        <w:rPr>
          <w:rFonts w:asciiTheme="minorHAnsi" w:hAnsiTheme="minorHAnsi"/>
          <w:sz w:val="28"/>
          <w:szCs w:val="28"/>
        </w:rPr>
      </w:pPr>
    </w:p>
    <w:p w:rsidR="00633CFE" w:rsidRPr="00FF3664" w:rsidRDefault="00633CFE" w:rsidP="00633CFE">
      <w:pPr>
        <w:pStyle w:val="Paragraphedeliste"/>
        <w:numPr>
          <w:ilvl w:val="0"/>
          <w:numId w:val="46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B54A5B">
        <w:rPr>
          <w:rFonts w:asciiTheme="minorHAnsi" w:hAnsiTheme="minorHAnsi"/>
          <w:sz w:val="28"/>
          <w:szCs w:val="28"/>
        </w:rPr>
        <w:t xml:space="preserve">A-t-on autant de </w:t>
      </w:r>
      <w:r w:rsidR="007D66F0">
        <w:rPr>
          <w:rFonts w:asciiTheme="minorHAnsi" w:hAnsiTheme="minorHAnsi"/>
          <w:sz w:val="28"/>
          <w:szCs w:val="28"/>
        </w:rPr>
        <w:t>"</w:t>
      </w:r>
      <w:r w:rsidRPr="00B54A5B">
        <w:rPr>
          <w:rFonts w:asciiTheme="minorHAnsi" w:hAnsiTheme="minorHAnsi"/>
          <w:sz w:val="28"/>
          <w:szCs w:val="28"/>
        </w:rPr>
        <w:t>chances</w:t>
      </w:r>
      <w:r w:rsidR="007D66F0">
        <w:rPr>
          <w:rFonts w:asciiTheme="minorHAnsi" w:hAnsiTheme="minorHAnsi"/>
          <w:sz w:val="28"/>
          <w:szCs w:val="28"/>
        </w:rPr>
        <w:t>"</w:t>
      </w:r>
      <w:r w:rsidRPr="00B54A5B">
        <w:rPr>
          <w:rFonts w:asciiTheme="minorHAnsi" w:hAnsiTheme="minorHAnsi"/>
          <w:sz w:val="28"/>
          <w:szCs w:val="28"/>
        </w:rPr>
        <w:t xml:space="preserve"> d'obtenir une somme égale à 5 que d'obtenir une</w:t>
      </w:r>
      <w:r w:rsidR="00CA2519"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A2519">
        <w:rPr>
          <w:rFonts w:asciiTheme="minorHAnsi" w:hAnsiTheme="minorHAnsi"/>
          <w:sz w:val="28"/>
          <w:szCs w:val="28"/>
        </w:rPr>
        <w:t>somme égale à 9 ?</w:t>
      </w:r>
    </w:p>
    <w:p w:rsidR="00FF3664" w:rsidRDefault="00FF3664" w:rsidP="00FF3664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FF3664" w:rsidRDefault="00FF3664" w:rsidP="00FF3664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E5535A" w:rsidRDefault="00E5535A" w:rsidP="00FF3664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251DB7" w:rsidRDefault="00251DB7" w:rsidP="00FF3664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fldChar w:fldCharType="begin"/>
      </w:r>
      <w:r>
        <w:rPr>
          <w:rFonts w:asciiTheme="minorHAnsi" w:hAnsiTheme="minorHAnsi" w:cs="BitstreamVeraSans-Roman"/>
          <w:sz w:val="28"/>
          <w:szCs w:val="28"/>
        </w:rPr>
        <w:instrText xml:space="preserve"> eq \x(Activité 4)</w:instrText>
      </w:r>
      <w:r>
        <w:rPr>
          <w:rFonts w:asciiTheme="minorHAnsi" w:hAnsiTheme="minorHAnsi" w:cs="BitstreamVeraSans-Roman"/>
          <w:sz w:val="28"/>
          <w:szCs w:val="28"/>
        </w:rPr>
        <w:fldChar w:fldCharType="end"/>
      </w:r>
    </w:p>
    <w:p w:rsidR="00251DB7" w:rsidRDefault="00251DB7" w:rsidP="00FF3664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D04055" w:rsidRDefault="00251DB7" w:rsidP="00FF3664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t>À votre avis, c</w:t>
      </w:r>
      <w:r w:rsidR="00FF3664">
        <w:rPr>
          <w:rFonts w:asciiTheme="minorHAnsi" w:hAnsiTheme="minorHAnsi" w:cs="BitstreamVeraSans-Roman"/>
          <w:sz w:val="28"/>
          <w:szCs w:val="28"/>
        </w:rPr>
        <w:t>'est quoi le hasard ?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="00D04055">
        <w:rPr>
          <w:rFonts w:asciiTheme="minorHAnsi" w:hAnsiTheme="minorHAnsi" w:cs="BitstreamVeraSans-Roman"/>
          <w:sz w:val="28"/>
          <w:szCs w:val="28"/>
        </w:rPr>
        <w:t>Ç</w:t>
      </w:r>
      <w:r>
        <w:rPr>
          <w:rFonts w:asciiTheme="minorHAnsi" w:hAnsiTheme="minorHAnsi" w:cs="BitstreamVeraSans-Roman"/>
          <w:sz w:val="28"/>
          <w:szCs w:val="28"/>
        </w:rPr>
        <w:t>a existe ? D'où vient le mot hasard ?...</w:t>
      </w:r>
    </w:p>
    <w:p w:rsidR="00D04055" w:rsidRDefault="00D04055" w:rsidP="00FF3664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t>Savez-vous combien de "chances" vous avez de gagner au loto ? Allez voir sur internet !</w:t>
      </w:r>
    </w:p>
    <w:p w:rsidR="00D04055" w:rsidRDefault="00D04055" w:rsidP="00FF3664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t>Combien de "chances" de se faire écraser par une météorite ?</w:t>
      </w:r>
      <w:r w:rsidR="00E1057C">
        <w:rPr>
          <w:rFonts w:asciiTheme="minorHAnsi" w:hAnsiTheme="minorHAnsi" w:cs="BitstreamVeraSans-Roman"/>
          <w:sz w:val="28"/>
          <w:szCs w:val="28"/>
        </w:rPr>
        <w:t xml:space="preserve"> Allez voir sur internet !</w:t>
      </w:r>
    </w:p>
    <w:p w:rsidR="00D04055" w:rsidRPr="00FF3664" w:rsidRDefault="00D04055" w:rsidP="00FF3664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t>Le mot chance est-il bien choisi ?</w:t>
      </w:r>
      <w:r w:rsidR="00E1057C">
        <w:rPr>
          <w:rFonts w:asciiTheme="minorHAnsi" w:hAnsiTheme="minorHAnsi" w:cs="BitstreamVeraSans-Roman"/>
          <w:sz w:val="28"/>
          <w:szCs w:val="28"/>
        </w:rPr>
        <w:t>...</w:t>
      </w:r>
    </w:p>
    <w:sectPr w:rsidR="00D04055" w:rsidRPr="00FF3664" w:rsidSect="00633CFE">
      <w:type w:val="nextColumn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Vera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clid">
    <w:panose1 w:val="02020503060505020303"/>
    <w:charset w:val="00"/>
    <w:family w:val="roman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tstreamVeraSan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F29"/>
    <w:multiLevelType w:val="hybridMultilevel"/>
    <w:tmpl w:val="11204436"/>
    <w:lvl w:ilvl="0" w:tplc="6E2861FA">
      <w:start w:val="1"/>
      <w:numFmt w:val="decimal"/>
      <w:lvlText w:val="%1."/>
      <w:lvlJc w:val="left"/>
      <w:pPr>
        <w:ind w:left="720" w:hanging="360"/>
      </w:pPr>
      <w:rPr>
        <w:rFonts w:cs="BitstreamVeraSans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C4686"/>
    <w:multiLevelType w:val="hybridMultilevel"/>
    <w:tmpl w:val="B4F8023A"/>
    <w:lvl w:ilvl="0" w:tplc="FFD662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3F5FC9"/>
    <w:multiLevelType w:val="hybridMultilevel"/>
    <w:tmpl w:val="1E46C0BE"/>
    <w:lvl w:ilvl="0" w:tplc="FC7CA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7028D3"/>
    <w:multiLevelType w:val="hybridMultilevel"/>
    <w:tmpl w:val="A7DC50C6"/>
    <w:lvl w:ilvl="0" w:tplc="24E247D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65E53"/>
    <w:multiLevelType w:val="hybridMultilevel"/>
    <w:tmpl w:val="89E69CD0"/>
    <w:lvl w:ilvl="0" w:tplc="87F0934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F648D"/>
    <w:multiLevelType w:val="hybridMultilevel"/>
    <w:tmpl w:val="71041FAE"/>
    <w:lvl w:ilvl="0" w:tplc="CE68EE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2E034D"/>
    <w:multiLevelType w:val="multilevel"/>
    <w:tmpl w:val="3C5E5C8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720"/>
      </w:pPr>
      <w:rPr>
        <w:rFonts w:ascii="Euclid" w:eastAsia="Times New Roman" w:hAnsi="Euclid" w:cs="Times New Roman"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0C6F2E2B"/>
    <w:multiLevelType w:val="hybridMultilevel"/>
    <w:tmpl w:val="474A35CA"/>
    <w:lvl w:ilvl="0" w:tplc="E62835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2E44C8"/>
    <w:multiLevelType w:val="hybridMultilevel"/>
    <w:tmpl w:val="E9782F50"/>
    <w:lvl w:ilvl="0" w:tplc="AFA4CA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DB03C00"/>
    <w:multiLevelType w:val="hybridMultilevel"/>
    <w:tmpl w:val="EB4AFA70"/>
    <w:lvl w:ilvl="0" w:tplc="F04C47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754083"/>
    <w:multiLevelType w:val="hybridMultilevel"/>
    <w:tmpl w:val="78886402"/>
    <w:lvl w:ilvl="0" w:tplc="08FAC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33A5E0A"/>
    <w:multiLevelType w:val="hybridMultilevel"/>
    <w:tmpl w:val="AA783EDE"/>
    <w:lvl w:ilvl="0" w:tplc="7F36C0E6">
      <w:start w:val="1"/>
      <w:numFmt w:val="decimal"/>
      <w:lvlText w:val="%1."/>
      <w:lvlJc w:val="left"/>
      <w:pPr>
        <w:ind w:left="720" w:hanging="360"/>
      </w:pPr>
      <w:rPr>
        <w:rFonts w:cs="BitstreamVeraSans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3F65F3"/>
    <w:multiLevelType w:val="hybridMultilevel"/>
    <w:tmpl w:val="8A1E2B5E"/>
    <w:lvl w:ilvl="0" w:tplc="595EEC9A">
      <w:start w:val="1"/>
      <w:numFmt w:val="decimal"/>
      <w:lvlText w:val="%1."/>
      <w:lvlJc w:val="left"/>
      <w:pPr>
        <w:tabs>
          <w:tab w:val="num" w:pos="1428"/>
        </w:tabs>
        <w:ind w:left="1428" w:hanging="720"/>
      </w:pPr>
      <w:rPr>
        <w:rFonts w:ascii="Euclid" w:eastAsia="Times New Roman" w:hAnsi="Euclid" w:cs="Times New Roman" w:hint="default"/>
        <w:b/>
        <w:bCs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>
    <w:nsid w:val="149830C4"/>
    <w:multiLevelType w:val="hybridMultilevel"/>
    <w:tmpl w:val="CF48962C"/>
    <w:lvl w:ilvl="0" w:tplc="8BF000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BB5F9B"/>
    <w:multiLevelType w:val="hybridMultilevel"/>
    <w:tmpl w:val="F6D86AD8"/>
    <w:lvl w:ilvl="0" w:tplc="E45A0F22">
      <w:start w:val="2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5">
    <w:nsid w:val="15D260CE"/>
    <w:multiLevelType w:val="hybridMultilevel"/>
    <w:tmpl w:val="0862FAE4"/>
    <w:lvl w:ilvl="0" w:tplc="0674CA22">
      <w:start w:val="4"/>
      <w:numFmt w:val="bullet"/>
      <w:lvlText w:val="-"/>
      <w:lvlJc w:val="left"/>
      <w:pPr>
        <w:ind w:left="720" w:hanging="360"/>
      </w:pPr>
      <w:rPr>
        <w:rFonts w:ascii="Euclid" w:eastAsia="Times New Roman" w:hAnsi="Eucli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C61017"/>
    <w:multiLevelType w:val="hybridMultilevel"/>
    <w:tmpl w:val="812A98D0"/>
    <w:lvl w:ilvl="0" w:tplc="AD7CFF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B512CD4"/>
    <w:multiLevelType w:val="hybridMultilevel"/>
    <w:tmpl w:val="E0EA2374"/>
    <w:lvl w:ilvl="0" w:tplc="8102CD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BF0365"/>
    <w:multiLevelType w:val="hybridMultilevel"/>
    <w:tmpl w:val="0B4EFD3A"/>
    <w:lvl w:ilvl="0" w:tplc="CA1E5590">
      <w:start w:val="2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9">
    <w:nsid w:val="1E031E4D"/>
    <w:multiLevelType w:val="hybridMultilevel"/>
    <w:tmpl w:val="98EE8180"/>
    <w:lvl w:ilvl="0" w:tplc="7480CD8C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21340F0D"/>
    <w:multiLevelType w:val="hybridMultilevel"/>
    <w:tmpl w:val="6C4CF7C4"/>
    <w:lvl w:ilvl="0" w:tplc="E1B21AC8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21946EFF"/>
    <w:multiLevelType w:val="hybridMultilevel"/>
    <w:tmpl w:val="C58ABA08"/>
    <w:lvl w:ilvl="0" w:tplc="76D422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94769C"/>
    <w:multiLevelType w:val="hybridMultilevel"/>
    <w:tmpl w:val="4F48D74A"/>
    <w:lvl w:ilvl="0" w:tplc="E2E63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4D5DFE"/>
    <w:multiLevelType w:val="hybridMultilevel"/>
    <w:tmpl w:val="95D8177A"/>
    <w:lvl w:ilvl="0" w:tplc="ED1604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EF7C53"/>
    <w:multiLevelType w:val="hybridMultilevel"/>
    <w:tmpl w:val="FDE04270"/>
    <w:lvl w:ilvl="0" w:tplc="390AB9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81A7546"/>
    <w:multiLevelType w:val="hybridMultilevel"/>
    <w:tmpl w:val="C1440A02"/>
    <w:lvl w:ilvl="0" w:tplc="6978A6F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B684289"/>
    <w:multiLevelType w:val="hybridMultilevel"/>
    <w:tmpl w:val="A3E86A36"/>
    <w:lvl w:ilvl="0" w:tplc="4F26E1CA">
      <w:numFmt w:val="bullet"/>
      <w:lvlText w:val="-"/>
      <w:lvlJc w:val="left"/>
      <w:pPr>
        <w:ind w:left="720" w:hanging="360"/>
      </w:pPr>
      <w:rPr>
        <w:rFonts w:ascii="Euclid" w:eastAsia="Times New Roman" w:hAnsi="Eucli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052BBA"/>
    <w:multiLevelType w:val="hybridMultilevel"/>
    <w:tmpl w:val="BB320514"/>
    <w:lvl w:ilvl="0" w:tplc="153AD0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5AC622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5062D41"/>
    <w:multiLevelType w:val="hybridMultilevel"/>
    <w:tmpl w:val="66ECE8FE"/>
    <w:lvl w:ilvl="0" w:tplc="E7FC43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5296BE5"/>
    <w:multiLevelType w:val="hybridMultilevel"/>
    <w:tmpl w:val="DAC8D68E"/>
    <w:lvl w:ilvl="0" w:tplc="AEBCDBAC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  <w:b/>
        <w:bCs w:val="0"/>
      </w:rPr>
    </w:lvl>
    <w:lvl w:ilvl="1" w:tplc="A8E04A2E">
      <w:start w:val="1"/>
      <w:numFmt w:val="lowerLetter"/>
      <w:lvlText w:val="%2)"/>
      <w:lvlJc w:val="left"/>
      <w:pPr>
        <w:tabs>
          <w:tab w:val="num" w:pos="1140"/>
        </w:tabs>
        <w:ind w:left="1140" w:hanging="360"/>
      </w:pPr>
      <w:rPr>
        <w:rFonts w:hint="default"/>
        <w:b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0">
    <w:nsid w:val="506A4259"/>
    <w:multiLevelType w:val="hybridMultilevel"/>
    <w:tmpl w:val="8E166F56"/>
    <w:lvl w:ilvl="0" w:tplc="8DF0DB8E">
      <w:numFmt w:val="bullet"/>
      <w:lvlText w:val="-"/>
      <w:lvlJc w:val="left"/>
      <w:pPr>
        <w:ind w:left="720" w:hanging="360"/>
      </w:pPr>
      <w:rPr>
        <w:rFonts w:ascii="Euclid" w:eastAsia="Times New Roman" w:hAnsi="Eucli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DE3FAD"/>
    <w:multiLevelType w:val="hybridMultilevel"/>
    <w:tmpl w:val="3D38E1EA"/>
    <w:lvl w:ilvl="0" w:tplc="7124D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D27A4F"/>
    <w:multiLevelType w:val="hybridMultilevel"/>
    <w:tmpl w:val="D400B9A2"/>
    <w:lvl w:ilvl="0" w:tplc="FE26BDD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3">
    <w:nsid w:val="5BDA73E4"/>
    <w:multiLevelType w:val="hybridMultilevel"/>
    <w:tmpl w:val="B484A164"/>
    <w:lvl w:ilvl="0" w:tplc="9742399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CEA428D"/>
    <w:multiLevelType w:val="hybridMultilevel"/>
    <w:tmpl w:val="C1EC0B2C"/>
    <w:lvl w:ilvl="0" w:tplc="3474CA2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  <w:bCs/>
      </w:rPr>
    </w:lvl>
    <w:lvl w:ilvl="1" w:tplc="F56824DE">
      <w:start w:val="3"/>
      <w:numFmt w:val="decimal"/>
      <w:lvlText w:val="%2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5">
    <w:nsid w:val="5EB76EB6"/>
    <w:multiLevelType w:val="hybridMultilevel"/>
    <w:tmpl w:val="29503F90"/>
    <w:lvl w:ilvl="0" w:tplc="0CF8D57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EBF07EA"/>
    <w:multiLevelType w:val="hybridMultilevel"/>
    <w:tmpl w:val="BA12C680"/>
    <w:lvl w:ilvl="0" w:tplc="6D5E35B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04370E"/>
    <w:multiLevelType w:val="hybridMultilevel"/>
    <w:tmpl w:val="BDDC4772"/>
    <w:lvl w:ilvl="0" w:tplc="545A5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0F4A9A"/>
    <w:multiLevelType w:val="hybridMultilevel"/>
    <w:tmpl w:val="0E88E782"/>
    <w:lvl w:ilvl="0" w:tplc="6FC8B2DC">
      <w:numFmt w:val="bullet"/>
      <w:lvlText w:val="-"/>
      <w:lvlJc w:val="left"/>
      <w:pPr>
        <w:ind w:left="720" w:hanging="360"/>
      </w:pPr>
      <w:rPr>
        <w:rFonts w:ascii="Euclid" w:eastAsia="Times New Roman" w:hAnsi="Eucli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6B084A"/>
    <w:multiLevelType w:val="hybridMultilevel"/>
    <w:tmpl w:val="26B43032"/>
    <w:lvl w:ilvl="0" w:tplc="3EC46482">
      <w:start w:val="1"/>
      <w:numFmt w:val="low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0">
    <w:nsid w:val="7337631C"/>
    <w:multiLevelType w:val="hybridMultilevel"/>
    <w:tmpl w:val="A73AFD98"/>
    <w:lvl w:ilvl="0" w:tplc="598A6F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9900DA"/>
    <w:multiLevelType w:val="hybridMultilevel"/>
    <w:tmpl w:val="4F48D74A"/>
    <w:lvl w:ilvl="0" w:tplc="E2E63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865BD9"/>
    <w:multiLevelType w:val="hybridMultilevel"/>
    <w:tmpl w:val="605E8014"/>
    <w:lvl w:ilvl="0" w:tplc="E3EECB7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9460CE"/>
    <w:multiLevelType w:val="hybridMultilevel"/>
    <w:tmpl w:val="220478F4"/>
    <w:lvl w:ilvl="0" w:tplc="ACE4382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73B5A2B"/>
    <w:multiLevelType w:val="hybridMultilevel"/>
    <w:tmpl w:val="4998A934"/>
    <w:lvl w:ilvl="0" w:tplc="DAFA44C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5">
    <w:nsid w:val="7A433DDC"/>
    <w:multiLevelType w:val="hybridMultilevel"/>
    <w:tmpl w:val="C9C077BA"/>
    <w:lvl w:ilvl="0" w:tplc="219E15E2">
      <w:numFmt w:val="bullet"/>
      <w:lvlText w:val="-"/>
      <w:lvlJc w:val="left"/>
      <w:pPr>
        <w:ind w:left="720" w:hanging="360"/>
      </w:pPr>
      <w:rPr>
        <w:rFonts w:ascii="Euclid" w:eastAsia="Times New Roman" w:hAnsi="Eucli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462B6E"/>
    <w:multiLevelType w:val="hybridMultilevel"/>
    <w:tmpl w:val="EDF8E38A"/>
    <w:lvl w:ilvl="0" w:tplc="DFFEBA8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14"/>
  </w:num>
  <w:num w:numId="4">
    <w:abstractNumId w:val="18"/>
  </w:num>
  <w:num w:numId="5">
    <w:abstractNumId w:val="39"/>
  </w:num>
  <w:num w:numId="6">
    <w:abstractNumId w:val="40"/>
  </w:num>
  <w:num w:numId="7">
    <w:abstractNumId w:val="27"/>
  </w:num>
  <w:num w:numId="8">
    <w:abstractNumId w:val="28"/>
  </w:num>
  <w:num w:numId="9">
    <w:abstractNumId w:val="9"/>
  </w:num>
  <w:num w:numId="10">
    <w:abstractNumId w:val="23"/>
  </w:num>
  <w:num w:numId="11">
    <w:abstractNumId w:val="10"/>
  </w:num>
  <w:num w:numId="12">
    <w:abstractNumId w:val="37"/>
  </w:num>
  <w:num w:numId="13">
    <w:abstractNumId w:val="31"/>
  </w:num>
  <w:num w:numId="14">
    <w:abstractNumId w:val="2"/>
  </w:num>
  <w:num w:numId="15">
    <w:abstractNumId w:val="32"/>
  </w:num>
  <w:num w:numId="16">
    <w:abstractNumId w:val="16"/>
  </w:num>
  <w:num w:numId="17">
    <w:abstractNumId w:val="1"/>
  </w:num>
  <w:num w:numId="18">
    <w:abstractNumId w:val="35"/>
  </w:num>
  <w:num w:numId="19">
    <w:abstractNumId w:val="46"/>
  </w:num>
  <w:num w:numId="20">
    <w:abstractNumId w:val="36"/>
  </w:num>
  <w:num w:numId="21">
    <w:abstractNumId w:val="33"/>
  </w:num>
  <w:num w:numId="22">
    <w:abstractNumId w:val="8"/>
  </w:num>
  <w:num w:numId="23">
    <w:abstractNumId w:val="12"/>
  </w:num>
  <w:num w:numId="24">
    <w:abstractNumId w:val="6"/>
  </w:num>
  <w:num w:numId="25">
    <w:abstractNumId w:val="34"/>
  </w:num>
  <w:num w:numId="26">
    <w:abstractNumId w:val="44"/>
  </w:num>
  <w:num w:numId="27">
    <w:abstractNumId w:val="5"/>
  </w:num>
  <w:num w:numId="28">
    <w:abstractNumId w:val="0"/>
  </w:num>
  <w:num w:numId="29">
    <w:abstractNumId w:val="4"/>
  </w:num>
  <w:num w:numId="30">
    <w:abstractNumId w:val="13"/>
  </w:num>
  <w:num w:numId="31">
    <w:abstractNumId w:val="3"/>
  </w:num>
  <w:num w:numId="32">
    <w:abstractNumId w:val="7"/>
  </w:num>
  <w:num w:numId="33">
    <w:abstractNumId w:val="21"/>
  </w:num>
  <w:num w:numId="34">
    <w:abstractNumId w:val="15"/>
  </w:num>
  <w:num w:numId="35">
    <w:abstractNumId w:val="30"/>
  </w:num>
  <w:num w:numId="36">
    <w:abstractNumId w:val="38"/>
  </w:num>
  <w:num w:numId="37">
    <w:abstractNumId w:val="26"/>
  </w:num>
  <w:num w:numId="38">
    <w:abstractNumId w:val="45"/>
  </w:num>
  <w:num w:numId="39">
    <w:abstractNumId w:val="11"/>
  </w:num>
  <w:num w:numId="40">
    <w:abstractNumId w:val="25"/>
  </w:num>
  <w:num w:numId="41">
    <w:abstractNumId w:val="19"/>
  </w:num>
  <w:num w:numId="42">
    <w:abstractNumId w:val="20"/>
  </w:num>
  <w:num w:numId="43">
    <w:abstractNumId w:val="17"/>
  </w:num>
  <w:num w:numId="44">
    <w:abstractNumId w:val="42"/>
  </w:num>
  <w:num w:numId="45">
    <w:abstractNumId w:val="43"/>
  </w:num>
  <w:num w:numId="46">
    <w:abstractNumId w:val="22"/>
  </w:num>
  <w:num w:numId="47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attachedTemplate r:id="rId1"/>
  <w:stylePaneFormatFilter w:val="3F01"/>
  <w:defaultTabStop w:val="708"/>
  <w:hyphenationZone w:val="425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compat>
    <w:balanceSingleByteDoubleByteWidth/>
    <w:doNotLeaveBackslashAlone/>
    <w:ulTrailSpace/>
    <w:doNotExpandShiftReturn/>
  </w:compat>
  <w:docVars>
    <w:docVar w:name="DernierMetEn" w:val="w:balanceSingleByteDoubleByteWidthg"/>
    <w:docVar w:name="VersionAMath" w:val="application/vnd.openxmlformats-officedocument.wordprocessingml.webSettings+xml"/>
  </w:docVars>
  <w:rsids>
    <w:rsidRoot w:val="0006092B"/>
    <w:rsid w:val="00012B57"/>
    <w:rsid w:val="00013463"/>
    <w:rsid w:val="00014A1A"/>
    <w:rsid w:val="00047C3F"/>
    <w:rsid w:val="00051AA3"/>
    <w:rsid w:val="00055F27"/>
    <w:rsid w:val="0006092B"/>
    <w:rsid w:val="00066AD8"/>
    <w:rsid w:val="00070726"/>
    <w:rsid w:val="00082A86"/>
    <w:rsid w:val="000960E2"/>
    <w:rsid w:val="000A5738"/>
    <w:rsid w:val="000B5BF0"/>
    <w:rsid w:val="000D2390"/>
    <w:rsid w:val="000D6C20"/>
    <w:rsid w:val="000E6BAF"/>
    <w:rsid w:val="000F117A"/>
    <w:rsid w:val="001021E5"/>
    <w:rsid w:val="001147D2"/>
    <w:rsid w:val="0013019A"/>
    <w:rsid w:val="001434B9"/>
    <w:rsid w:val="00147CF4"/>
    <w:rsid w:val="00155429"/>
    <w:rsid w:val="0016056A"/>
    <w:rsid w:val="00176F07"/>
    <w:rsid w:val="001A67A1"/>
    <w:rsid w:val="001C357F"/>
    <w:rsid w:val="001D05DB"/>
    <w:rsid w:val="001E5A85"/>
    <w:rsid w:val="001F1061"/>
    <w:rsid w:val="001F1CD6"/>
    <w:rsid w:val="001F2940"/>
    <w:rsid w:val="001F6471"/>
    <w:rsid w:val="002125E2"/>
    <w:rsid w:val="0021677A"/>
    <w:rsid w:val="00223D24"/>
    <w:rsid w:val="00231501"/>
    <w:rsid w:val="0024578C"/>
    <w:rsid w:val="00251DB7"/>
    <w:rsid w:val="00264476"/>
    <w:rsid w:val="00267A6F"/>
    <w:rsid w:val="002713F2"/>
    <w:rsid w:val="002B53DC"/>
    <w:rsid w:val="002C0D1C"/>
    <w:rsid w:val="002C340E"/>
    <w:rsid w:val="002E4B2E"/>
    <w:rsid w:val="0030451D"/>
    <w:rsid w:val="00342CAE"/>
    <w:rsid w:val="00344E25"/>
    <w:rsid w:val="00354DD3"/>
    <w:rsid w:val="0036005B"/>
    <w:rsid w:val="00362CE4"/>
    <w:rsid w:val="0037182C"/>
    <w:rsid w:val="003801DA"/>
    <w:rsid w:val="0038027D"/>
    <w:rsid w:val="0038682C"/>
    <w:rsid w:val="003903C0"/>
    <w:rsid w:val="00396C14"/>
    <w:rsid w:val="003A3692"/>
    <w:rsid w:val="003C4D7B"/>
    <w:rsid w:val="003C6C97"/>
    <w:rsid w:val="003E5602"/>
    <w:rsid w:val="003E6519"/>
    <w:rsid w:val="004301DE"/>
    <w:rsid w:val="00455A89"/>
    <w:rsid w:val="00456347"/>
    <w:rsid w:val="004A06AC"/>
    <w:rsid w:val="004C3C86"/>
    <w:rsid w:val="004D1D47"/>
    <w:rsid w:val="004F1D1A"/>
    <w:rsid w:val="004F2552"/>
    <w:rsid w:val="004F58EC"/>
    <w:rsid w:val="00501554"/>
    <w:rsid w:val="00510A88"/>
    <w:rsid w:val="005135CE"/>
    <w:rsid w:val="00532CBC"/>
    <w:rsid w:val="00541EB5"/>
    <w:rsid w:val="00567429"/>
    <w:rsid w:val="00572633"/>
    <w:rsid w:val="00574CF9"/>
    <w:rsid w:val="005874ED"/>
    <w:rsid w:val="005B6001"/>
    <w:rsid w:val="005C5F91"/>
    <w:rsid w:val="005C6233"/>
    <w:rsid w:val="005D089B"/>
    <w:rsid w:val="005D1695"/>
    <w:rsid w:val="005E41BA"/>
    <w:rsid w:val="005F6D50"/>
    <w:rsid w:val="0062085E"/>
    <w:rsid w:val="00625E73"/>
    <w:rsid w:val="00633CFE"/>
    <w:rsid w:val="00654047"/>
    <w:rsid w:val="006649B3"/>
    <w:rsid w:val="0067194B"/>
    <w:rsid w:val="00677DE7"/>
    <w:rsid w:val="00680A84"/>
    <w:rsid w:val="006867C4"/>
    <w:rsid w:val="0069614C"/>
    <w:rsid w:val="006B5214"/>
    <w:rsid w:val="006C3F5E"/>
    <w:rsid w:val="006F15C2"/>
    <w:rsid w:val="00722604"/>
    <w:rsid w:val="007279D2"/>
    <w:rsid w:val="00732DF4"/>
    <w:rsid w:val="007344DB"/>
    <w:rsid w:val="00773178"/>
    <w:rsid w:val="007A25F8"/>
    <w:rsid w:val="007A4033"/>
    <w:rsid w:val="007B558A"/>
    <w:rsid w:val="007B6BB8"/>
    <w:rsid w:val="007D66F0"/>
    <w:rsid w:val="007E478F"/>
    <w:rsid w:val="007F2DCD"/>
    <w:rsid w:val="007F5971"/>
    <w:rsid w:val="00800FDB"/>
    <w:rsid w:val="008020A0"/>
    <w:rsid w:val="00804CD0"/>
    <w:rsid w:val="008664EA"/>
    <w:rsid w:val="008702CA"/>
    <w:rsid w:val="008745E3"/>
    <w:rsid w:val="0088342C"/>
    <w:rsid w:val="008B0C66"/>
    <w:rsid w:val="008C7264"/>
    <w:rsid w:val="00906168"/>
    <w:rsid w:val="0090798F"/>
    <w:rsid w:val="00911BDB"/>
    <w:rsid w:val="009134D3"/>
    <w:rsid w:val="00922FDC"/>
    <w:rsid w:val="009273EE"/>
    <w:rsid w:val="009423B7"/>
    <w:rsid w:val="0096449B"/>
    <w:rsid w:val="00987B3D"/>
    <w:rsid w:val="009C319A"/>
    <w:rsid w:val="00A24084"/>
    <w:rsid w:val="00A4103A"/>
    <w:rsid w:val="00A55429"/>
    <w:rsid w:val="00A82149"/>
    <w:rsid w:val="00A95947"/>
    <w:rsid w:val="00AA36D1"/>
    <w:rsid w:val="00AE14F6"/>
    <w:rsid w:val="00AF1102"/>
    <w:rsid w:val="00AF5D97"/>
    <w:rsid w:val="00B13CC5"/>
    <w:rsid w:val="00B54A5B"/>
    <w:rsid w:val="00B60069"/>
    <w:rsid w:val="00B664B0"/>
    <w:rsid w:val="00B8052B"/>
    <w:rsid w:val="00B8114B"/>
    <w:rsid w:val="00B84EF3"/>
    <w:rsid w:val="00B91973"/>
    <w:rsid w:val="00BE44D7"/>
    <w:rsid w:val="00C00DAB"/>
    <w:rsid w:val="00C058F4"/>
    <w:rsid w:val="00C066EC"/>
    <w:rsid w:val="00C20812"/>
    <w:rsid w:val="00C324BD"/>
    <w:rsid w:val="00C34868"/>
    <w:rsid w:val="00C5609F"/>
    <w:rsid w:val="00C63913"/>
    <w:rsid w:val="00C75C28"/>
    <w:rsid w:val="00C90AA5"/>
    <w:rsid w:val="00C92297"/>
    <w:rsid w:val="00CA034C"/>
    <w:rsid w:val="00CA2519"/>
    <w:rsid w:val="00CA7227"/>
    <w:rsid w:val="00CB71BF"/>
    <w:rsid w:val="00CE15AA"/>
    <w:rsid w:val="00CF2B23"/>
    <w:rsid w:val="00CF6B47"/>
    <w:rsid w:val="00CF71C4"/>
    <w:rsid w:val="00D04055"/>
    <w:rsid w:val="00D04162"/>
    <w:rsid w:val="00D06597"/>
    <w:rsid w:val="00D25169"/>
    <w:rsid w:val="00D27E5A"/>
    <w:rsid w:val="00D35054"/>
    <w:rsid w:val="00D5016E"/>
    <w:rsid w:val="00D75AD7"/>
    <w:rsid w:val="00D77456"/>
    <w:rsid w:val="00D83747"/>
    <w:rsid w:val="00D8605B"/>
    <w:rsid w:val="00DC732D"/>
    <w:rsid w:val="00DF64A7"/>
    <w:rsid w:val="00E0475B"/>
    <w:rsid w:val="00E1057C"/>
    <w:rsid w:val="00E161D7"/>
    <w:rsid w:val="00E171FD"/>
    <w:rsid w:val="00E242C7"/>
    <w:rsid w:val="00E5386C"/>
    <w:rsid w:val="00E5535A"/>
    <w:rsid w:val="00E72E08"/>
    <w:rsid w:val="00E845AF"/>
    <w:rsid w:val="00E84B9B"/>
    <w:rsid w:val="00E85274"/>
    <w:rsid w:val="00EA7F56"/>
    <w:rsid w:val="00EB243B"/>
    <w:rsid w:val="00EC34B6"/>
    <w:rsid w:val="00EE15EF"/>
    <w:rsid w:val="00EE6CC4"/>
    <w:rsid w:val="00F2746E"/>
    <w:rsid w:val="00F3475A"/>
    <w:rsid w:val="00F35833"/>
    <w:rsid w:val="00F37CDC"/>
    <w:rsid w:val="00F45FF1"/>
    <w:rsid w:val="00F643FC"/>
    <w:rsid w:val="00F6647B"/>
    <w:rsid w:val="00F92A0D"/>
    <w:rsid w:val="00FC1CCB"/>
    <w:rsid w:val="00FC3378"/>
    <w:rsid w:val="00FF3664"/>
    <w:rsid w:val="00FF7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 fillcolor="white">
      <v:fill color="white"/>
    </o:shapedefaults>
    <o:shapelayout v:ext="edit">
      <o:idmap v:ext="edit" data="1"/>
      <o:rules v:ext="edit">
        <o:r id="V:Rule7" type="connector" idref="#_x0000_s1027"/>
        <o:r id="V:Rule8" type="connector" idref="#_x0000_s1029"/>
        <o:r id="V:Rule9" type="connector" idref="#_x0000_s1026"/>
        <o:r id="V:Rule10" type="connector" idref="#_x0000_s1031"/>
        <o:r id="V:Rule11" type="connector" idref="#_x0000_s1030"/>
        <o:r id="V:Rule12" type="connector" idref="#_x0000_s1028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43B"/>
    <w:pPr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basedOn w:val="Policepardfaut"/>
    <w:rsid w:val="00D25169"/>
    <w:rPr>
      <w:i/>
      <w:iCs/>
      <w:noProof/>
      <w:color w:val="0000FF"/>
    </w:rPr>
  </w:style>
  <w:style w:type="paragraph" w:styleId="Textedebulles">
    <w:name w:val="Balloon Text"/>
    <w:basedOn w:val="Normal"/>
    <w:link w:val="TextedebullesCar"/>
    <w:rsid w:val="00FF75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F75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67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Roaming\Microsoft\Templates\amath9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9ACFB-8B25-442C-924D-3D3A2246D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amath97</Template>
  <TotalTime>308</TotalTime>
  <Pages>2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</vt:lpstr>
    </vt:vector>
  </TitlesOfParts>
  <Company>bourbaki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</dc:title>
  <dc:subject/>
  <dc:creator>nicolas</dc:creator>
  <cp:keywords/>
  <cp:lastModifiedBy>Toshiba</cp:lastModifiedBy>
  <cp:revision>76</cp:revision>
  <cp:lastPrinted>2009-06-23T08:53:00Z</cp:lastPrinted>
  <dcterms:created xsi:type="dcterms:W3CDTF">2009-01-07T20:29:00Z</dcterms:created>
  <dcterms:modified xsi:type="dcterms:W3CDTF">2017-01-19T19:52:00Z</dcterms:modified>
</cp:coreProperties>
</file>